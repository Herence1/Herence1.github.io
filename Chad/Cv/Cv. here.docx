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00E003" w14:textId="0236D1A4" w:rsidR="009C0F9C" w:rsidRPr="004227BB" w:rsidRDefault="009C0F9C" w:rsidP="00E54A49">
      <w:pPr>
        <w:pStyle w:val="ContactInfo"/>
        <w:spacing w:line="360" w:lineRule="auto"/>
        <w:rPr>
          <w:rFonts w:ascii="Times New Roman" w:hAnsi="Times New Roman"/>
          <w:b/>
          <w:bCs/>
          <w:color w:val="000000" w:themeColor="text1"/>
          <w:sz w:val="44"/>
          <w:szCs w:val="44"/>
          <w:lang w:val="pt-PT"/>
        </w:rPr>
      </w:pPr>
      <w:r w:rsidRPr="009C0F9C">
        <w:rPr>
          <w:rFonts w:ascii="Times New Roman" w:hAnsi="Times New Roman"/>
          <w:color w:val="000000" w:themeColor="text1"/>
          <w:sz w:val="24"/>
          <w:szCs w:val="24"/>
          <w:lang w:val="pt-PT"/>
        </w:rPr>
        <w:t xml:space="preserve">                                      </w:t>
      </w:r>
      <w:r w:rsidRPr="004227BB">
        <w:rPr>
          <w:rFonts w:ascii="Times New Roman" w:hAnsi="Times New Roman"/>
          <w:b/>
          <w:bCs/>
          <w:color w:val="000000" w:themeColor="text1"/>
          <w:sz w:val="44"/>
          <w:szCs w:val="44"/>
          <w:lang w:val="pt-PT"/>
        </w:rPr>
        <w:t>Curriculum vitae</w:t>
      </w:r>
    </w:p>
    <w:p w14:paraId="02838672" w14:textId="25BA1421" w:rsidR="009C0F9C" w:rsidRPr="007353EC" w:rsidRDefault="009C0F9C" w:rsidP="00E54A49">
      <w:pPr>
        <w:pStyle w:val="ContactInfo"/>
        <w:spacing w:line="360" w:lineRule="auto"/>
        <w:rPr>
          <w:rFonts w:ascii="Times New Roman" w:hAnsi="Times New Roman"/>
          <w:b/>
          <w:bCs/>
          <w:color w:val="000000" w:themeColor="text1"/>
          <w:sz w:val="24"/>
          <w:szCs w:val="24"/>
          <w:lang w:val="pt-PT"/>
        </w:rPr>
      </w:pPr>
      <w:r w:rsidRPr="007353EC">
        <w:rPr>
          <w:rFonts w:ascii="Times New Roman" w:hAnsi="Times New Roman"/>
          <w:b/>
          <w:bCs/>
          <w:color w:val="000000" w:themeColor="text1"/>
          <w:sz w:val="24"/>
          <w:szCs w:val="24"/>
          <w:lang w:val="pt-PT"/>
        </w:rPr>
        <w:t>D</w:t>
      </w:r>
      <w:r w:rsidR="007353EC">
        <w:rPr>
          <w:rFonts w:ascii="Times New Roman" w:hAnsi="Times New Roman"/>
          <w:b/>
          <w:bCs/>
          <w:color w:val="000000" w:themeColor="text1"/>
          <w:sz w:val="24"/>
          <w:szCs w:val="24"/>
          <w:lang w:val="pt-PT"/>
        </w:rPr>
        <w:t>ADOS PESSOAS</w:t>
      </w:r>
    </w:p>
    <w:p w14:paraId="6EA72F4A" w14:textId="096E4FDF" w:rsidR="00E93E4D" w:rsidRDefault="00E93E4D" w:rsidP="00E93E4D">
      <w:pPr>
        <w:pStyle w:val="ContactInfo"/>
        <w:numPr>
          <w:ilvl w:val="0"/>
          <w:numId w:val="38"/>
        </w:numPr>
        <w:spacing w:line="360" w:lineRule="auto"/>
        <w:rPr>
          <w:rFonts w:ascii="Times New Roman" w:hAnsi="Times New Roman"/>
          <w:b/>
          <w:bCs/>
          <w:color w:val="000000" w:themeColor="text1"/>
          <w:sz w:val="24"/>
          <w:szCs w:val="24"/>
          <w:lang w:val="pt-PT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pt-PT"/>
        </w:rPr>
        <w:t xml:space="preserve">Apelido: </w:t>
      </w:r>
      <w:r w:rsidR="009A7925">
        <w:rPr>
          <w:rFonts w:ascii="Times New Roman" w:hAnsi="Times New Roman"/>
          <w:color w:val="000000" w:themeColor="text1"/>
          <w:sz w:val="24"/>
          <w:szCs w:val="24"/>
          <w:lang w:val="pt-PT"/>
        </w:rPr>
        <w:t>Jeiane</w:t>
      </w:r>
    </w:p>
    <w:p w14:paraId="50C0BC5E" w14:textId="5D4E9A8A" w:rsidR="00E93E4D" w:rsidRDefault="00F17B44" w:rsidP="00E93E4D">
      <w:pPr>
        <w:pStyle w:val="ContactInfo"/>
        <w:numPr>
          <w:ilvl w:val="0"/>
          <w:numId w:val="38"/>
        </w:numPr>
        <w:spacing w:line="360" w:lineRule="auto"/>
        <w:rPr>
          <w:rFonts w:ascii="Times New Roman" w:hAnsi="Times New Roman"/>
          <w:b/>
          <w:bCs/>
          <w:color w:val="000000" w:themeColor="text1"/>
          <w:sz w:val="24"/>
          <w:szCs w:val="24"/>
          <w:lang w:val="pt-PT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pt-PT"/>
        </w:rPr>
        <w:t>Nome</w:t>
      </w:r>
      <w:r w:rsidR="00E93E4D">
        <w:rPr>
          <w:rFonts w:ascii="Times New Roman" w:hAnsi="Times New Roman"/>
          <w:b/>
          <w:bCs/>
          <w:color w:val="000000" w:themeColor="text1"/>
          <w:sz w:val="24"/>
          <w:szCs w:val="24"/>
          <w:lang w:val="pt-PT"/>
        </w:rPr>
        <w:t xml:space="preserve">: </w:t>
      </w:r>
      <w:r w:rsidR="009A7925">
        <w:rPr>
          <w:rFonts w:ascii="Times New Roman" w:hAnsi="Times New Roman"/>
          <w:color w:val="000000" w:themeColor="text1"/>
          <w:sz w:val="24"/>
          <w:szCs w:val="24"/>
          <w:lang w:val="pt-PT"/>
        </w:rPr>
        <w:t xml:space="preserve">Herence João </w:t>
      </w:r>
      <w:r w:rsidR="00E93E4D">
        <w:rPr>
          <w:rFonts w:ascii="Times New Roman" w:hAnsi="Times New Roman"/>
          <w:color w:val="000000" w:themeColor="text1"/>
          <w:sz w:val="24"/>
          <w:szCs w:val="24"/>
          <w:lang w:val="pt-PT"/>
        </w:rPr>
        <w:t xml:space="preserve"> </w:t>
      </w:r>
    </w:p>
    <w:p w14:paraId="49C55127" w14:textId="27109CC8" w:rsidR="00E93E4D" w:rsidRDefault="00E93E4D" w:rsidP="00E93E4D">
      <w:pPr>
        <w:pStyle w:val="ContactInfo"/>
        <w:numPr>
          <w:ilvl w:val="0"/>
          <w:numId w:val="38"/>
        </w:numPr>
        <w:spacing w:line="360" w:lineRule="auto"/>
        <w:rPr>
          <w:rFonts w:ascii="Times New Roman" w:hAnsi="Times New Roman"/>
          <w:b/>
          <w:bCs/>
          <w:color w:val="000000" w:themeColor="text1"/>
          <w:sz w:val="24"/>
          <w:szCs w:val="24"/>
          <w:lang w:val="pt-PT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pt-PT"/>
        </w:rPr>
        <w:t>Filiação:</w:t>
      </w:r>
      <w:r w:rsidR="009A7925">
        <w:rPr>
          <w:rFonts w:ascii="Times New Roman" w:hAnsi="Times New Roman"/>
          <w:b/>
          <w:bCs/>
          <w:color w:val="000000" w:themeColor="text1"/>
          <w:sz w:val="24"/>
          <w:szCs w:val="24"/>
          <w:lang w:val="pt-PT"/>
        </w:rPr>
        <w:t xml:space="preserve"> </w:t>
      </w:r>
      <w:r w:rsidR="009A7925">
        <w:rPr>
          <w:rFonts w:ascii="Times New Roman" w:hAnsi="Times New Roman"/>
          <w:color w:val="000000" w:themeColor="text1"/>
          <w:sz w:val="24"/>
          <w:szCs w:val="24"/>
          <w:lang w:val="pt-PT"/>
        </w:rPr>
        <w:t>João Salvador Jeiane e Isabel Antonio Cossa</w:t>
      </w:r>
    </w:p>
    <w:p w14:paraId="5225B203" w14:textId="4F804FEC" w:rsidR="00E93E4D" w:rsidRDefault="004227BB" w:rsidP="00E93E4D">
      <w:pPr>
        <w:pStyle w:val="ContactInfo"/>
        <w:numPr>
          <w:ilvl w:val="0"/>
          <w:numId w:val="38"/>
        </w:numPr>
        <w:spacing w:line="360" w:lineRule="auto"/>
        <w:rPr>
          <w:rFonts w:ascii="Times New Roman" w:hAnsi="Times New Roman"/>
          <w:b/>
          <w:bCs/>
          <w:color w:val="000000" w:themeColor="text1"/>
          <w:sz w:val="24"/>
          <w:szCs w:val="24"/>
          <w:lang w:val="pt-PT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pt-PT"/>
        </w:rPr>
        <w:t>Naturalidade:</w:t>
      </w:r>
      <w:r>
        <w:rPr>
          <w:rFonts w:ascii="Times New Roman" w:hAnsi="Times New Roman"/>
          <w:color w:val="000000" w:themeColor="text1"/>
          <w:sz w:val="24"/>
          <w:szCs w:val="24"/>
          <w:lang w:val="pt-PT"/>
        </w:rPr>
        <w:t xml:space="preserve"> Maputo  </w:t>
      </w:r>
    </w:p>
    <w:p w14:paraId="33D60105" w14:textId="5D7A4252" w:rsidR="000060EC" w:rsidRPr="009C0F9C" w:rsidRDefault="00EA3C47" w:rsidP="00E93E4D">
      <w:pPr>
        <w:pStyle w:val="ContactInfo"/>
        <w:numPr>
          <w:ilvl w:val="0"/>
          <w:numId w:val="38"/>
        </w:numPr>
        <w:spacing w:line="360" w:lineRule="auto"/>
        <w:rPr>
          <w:rFonts w:ascii="Times New Roman" w:hAnsi="Times New Roman"/>
          <w:b/>
          <w:color w:val="000000" w:themeColor="text1"/>
          <w:sz w:val="24"/>
          <w:szCs w:val="24"/>
          <w:lang w:val="pt-PT"/>
        </w:rPr>
      </w:pPr>
      <w:r w:rsidRPr="00E93E4D">
        <w:rPr>
          <w:rFonts w:ascii="Times New Roman" w:hAnsi="Times New Roman"/>
          <w:b/>
          <w:bCs/>
          <w:color w:val="000000" w:themeColor="text1"/>
          <w:sz w:val="24"/>
          <w:szCs w:val="24"/>
          <w:lang w:val="pt-PT"/>
        </w:rPr>
        <w:t>Data de nascimento</w:t>
      </w:r>
      <w:r w:rsidR="00272791" w:rsidRPr="009C0F9C">
        <w:rPr>
          <w:rFonts w:ascii="Times New Roman" w:hAnsi="Times New Roman"/>
          <w:color w:val="000000" w:themeColor="text1"/>
          <w:sz w:val="24"/>
          <w:szCs w:val="24"/>
          <w:lang w:val="pt-PT"/>
        </w:rPr>
        <w:t>:</w:t>
      </w:r>
      <w:r w:rsidR="00BD46BF" w:rsidRPr="009C0F9C">
        <w:rPr>
          <w:rFonts w:ascii="Times New Roman" w:hAnsi="Times New Roman"/>
          <w:color w:val="000000" w:themeColor="text1"/>
          <w:sz w:val="24"/>
          <w:szCs w:val="24"/>
          <w:lang w:val="pt-PT"/>
        </w:rPr>
        <w:t xml:space="preserve"> </w:t>
      </w:r>
      <w:r w:rsidR="009A7925">
        <w:rPr>
          <w:rFonts w:ascii="Times New Roman" w:hAnsi="Times New Roman"/>
          <w:color w:val="000000" w:themeColor="text1"/>
          <w:sz w:val="24"/>
          <w:szCs w:val="24"/>
          <w:lang w:val="pt-PT"/>
        </w:rPr>
        <w:t>22 de Agosto de 2004</w:t>
      </w:r>
    </w:p>
    <w:p w14:paraId="4A3BC93C" w14:textId="53D23C15" w:rsidR="00EF3B7F" w:rsidRDefault="00EA3C47" w:rsidP="00E93E4D">
      <w:pPr>
        <w:pStyle w:val="ContactInfo"/>
        <w:numPr>
          <w:ilvl w:val="0"/>
          <w:numId w:val="38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E93E4D">
        <w:rPr>
          <w:rFonts w:ascii="Times New Roman" w:hAnsi="Times New Roman"/>
          <w:b/>
          <w:bCs/>
          <w:color w:val="000000" w:themeColor="text1"/>
          <w:sz w:val="24"/>
          <w:szCs w:val="24"/>
          <w:shd w:val="clear" w:color="auto" w:fill="FFFFFF"/>
        </w:rPr>
        <w:t>B</w:t>
      </w:r>
      <w:r w:rsidR="00E93E4D" w:rsidRPr="00E93E4D">
        <w:rPr>
          <w:rFonts w:ascii="Times New Roman" w:hAnsi="Times New Roman"/>
          <w:b/>
          <w:bCs/>
          <w:color w:val="000000" w:themeColor="text1"/>
          <w:sz w:val="24"/>
          <w:szCs w:val="24"/>
          <w:shd w:val="clear" w:color="auto" w:fill="FFFFFF"/>
        </w:rPr>
        <w:t>.</w:t>
      </w:r>
      <w:r w:rsidRPr="00E93E4D">
        <w:rPr>
          <w:rFonts w:ascii="Times New Roman" w:hAnsi="Times New Roman"/>
          <w:b/>
          <w:bCs/>
          <w:color w:val="000000" w:themeColor="text1"/>
          <w:sz w:val="24"/>
          <w:szCs w:val="24"/>
          <w:shd w:val="clear" w:color="auto" w:fill="FFFFFF"/>
        </w:rPr>
        <w:t>I</w:t>
      </w:r>
      <w:r w:rsidR="00E93E4D" w:rsidRPr="00E93E4D">
        <w:rPr>
          <w:rFonts w:ascii="Times New Roman" w:hAnsi="Times New Roman"/>
          <w:b/>
          <w:bCs/>
          <w:color w:val="000000" w:themeColor="text1"/>
          <w:sz w:val="24"/>
          <w:szCs w:val="24"/>
          <w:shd w:val="clear" w:color="auto" w:fill="FFFFFF"/>
        </w:rPr>
        <w:t>.n</w:t>
      </w:r>
      <w:proofErr w:type="spellEnd"/>
      <w:r w:rsidR="00EF3B7F" w:rsidRPr="00E93E4D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:</w:t>
      </w:r>
      <w:r w:rsidR="00BD46BF" w:rsidRPr="00E93E4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9A7925">
        <w:rPr>
          <w:rFonts w:ascii="Times New Roman" w:hAnsi="Times New Roman"/>
          <w:color w:val="000000" w:themeColor="text1"/>
          <w:sz w:val="24"/>
          <w:szCs w:val="24"/>
        </w:rPr>
        <w:t>11050685740D</w:t>
      </w:r>
    </w:p>
    <w:p w14:paraId="74C4519E" w14:textId="77E60AF5" w:rsidR="00E93E4D" w:rsidRPr="00E93E4D" w:rsidRDefault="00E93E4D" w:rsidP="00E93E4D">
      <w:pPr>
        <w:pStyle w:val="ContactInfo"/>
        <w:numPr>
          <w:ilvl w:val="0"/>
          <w:numId w:val="38"/>
        </w:numPr>
        <w:spacing w:line="360" w:lineRule="auto"/>
        <w:rPr>
          <w:rFonts w:ascii="Times New Roman" w:hAnsi="Times New Roman"/>
          <w:b/>
          <w:bCs/>
          <w:color w:val="000000" w:themeColor="text1"/>
          <w:sz w:val="24"/>
          <w:szCs w:val="24"/>
          <w:shd w:val="clear" w:color="auto" w:fill="FFFFFF"/>
          <w:lang w:val="pt-BR"/>
        </w:rPr>
      </w:pPr>
      <w:r w:rsidRPr="00E93E4D">
        <w:rPr>
          <w:rFonts w:ascii="Times New Roman" w:hAnsi="Times New Roman"/>
          <w:b/>
          <w:bCs/>
          <w:color w:val="000000" w:themeColor="text1"/>
          <w:sz w:val="24"/>
          <w:szCs w:val="24"/>
          <w:lang w:val="pt-BR"/>
        </w:rPr>
        <w:t>Estado civil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pt-BR"/>
        </w:rPr>
        <w:t>:</w:t>
      </w:r>
      <w:r w:rsidR="00242072">
        <w:rPr>
          <w:rFonts w:ascii="Times New Roman" w:hAnsi="Times New Roman"/>
          <w:b/>
          <w:bCs/>
          <w:color w:val="000000" w:themeColor="text1"/>
          <w:sz w:val="24"/>
          <w:szCs w:val="24"/>
          <w:lang w:val="pt-BR"/>
        </w:rPr>
        <w:t xml:space="preserve"> </w:t>
      </w:r>
      <w:r w:rsidR="00242072" w:rsidRPr="00242072">
        <w:rPr>
          <w:rFonts w:ascii="Times New Roman" w:hAnsi="Times New Roman"/>
          <w:color w:val="000000" w:themeColor="text1"/>
          <w:sz w:val="24"/>
          <w:szCs w:val="24"/>
          <w:lang w:val="pt-BR"/>
        </w:rPr>
        <w:t>solteiro</w:t>
      </w:r>
    </w:p>
    <w:p w14:paraId="15765251" w14:textId="4A3DFF8B" w:rsidR="007A03D2" w:rsidRPr="00242072" w:rsidRDefault="004A616E" w:rsidP="00E93E4D">
      <w:pPr>
        <w:pStyle w:val="ContactInfo"/>
        <w:numPr>
          <w:ilvl w:val="0"/>
          <w:numId w:val="38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pt-BR"/>
        </w:rPr>
      </w:pPr>
      <w:r w:rsidRPr="00E93E4D">
        <w:rPr>
          <w:rFonts w:ascii="Times New Roman" w:hAnsi="Times New Roman"/>
          <w:b/>
          <w:bCs/>
          <w:color w:val="000000" w:themeColor="text1"/>
          <w:sz w:val="24"/>
          <w:szCs w:val="24"/>
          <w:lang w:val="pt-BR"/>
        </w:rPr>
        <w:t>Email</w:t>
      </w:r>
      <w:r w:rsidRPr="00E93E4D">
        <w:rPr>
          <w:rFonts w:ascii="Times New Roman" w:hAnsi="Times New Roman"/>
          <w:color w:val="000000" w:themeColor="text1"/>
          <w:sz w:val="24"/>
          <w:szCs w:val="24"/>
          <w:lang w:val="pt-BR"/>
        </w:rPr>
        <w:t xml:space="preserve">: </w:t>
      </w:r>
      <w:hyperlink r:id="rId8" w:history="1">
        <w:r w:rsidR="009A7925" w:rsidRPr="00EA5E19">
          <w:rPr>
            <w:rStyle w:val="Hyperlink"/>
          </w:rPr>
          <w:t>herencejeiane3@gmail.com</w:t>
        </w:r>
      </w:hyperlink>
      <w:r w:rsidR="009A7925">
        <w:t xml:space="preserve"> </w:t>
      </w:r>
    </w:p>
    <w:p w14:paraId="2FD25F6D" w14:textId="34A398F6" w:rsidR="00242072" w:rsidRDefault="00242072" w:rsidP="00242072">
      <w:pPr>
        <w:pStyle w:val="ContactInfo"/>
        <w:spacing w:line="360" w:lineRule="auto"/>
        <w:ind w:left="495"/>
        <w:rPr>
          <w:rFonts w:ascii="Times New Roman" w:hAnsi="Times New Roman"/>
          <w:b/>
          <w:bCs/>
          <w:color w:val="000000" w:themeColor="text1"/>
          <w:sz w:val="24"/>
          <w:szCs w:val="24"/>
          <w:lang w:val="pt-BR"/>
        </w:rPr>
      </w:pPr>
    </w:p>
    <w:p w14:paraId="032FF056" w14:textId="537876F5" w:rsidR="00242072" w:rsidRPr="00242072" w:rsidRDefault="00242072" w:rsidP="00242072">
      <w:pPr>
        <w:pStyle w:val="ContactInfo"/>
        <w:spacing w:line="360" w:lineRule="auto"/>
        <w:rPr>
          <w:rFonts w:ascii="Times New Roman" w:hAnsi="Times New Roman"/>
          <w:b/>
          <w:bCs/>
          <w:color w:val="000000" w:themeColor="text1"/>
          <w:sz w:val="24"/>
          <w:szCs w:val="24"/>
          <w:lang w:val="pt-BR"/>
        </w:rPr>
      </w:pPr>
      <w:r w:rsidRPr="00242072">
        <w:rPr>
          <w:rFonts w:ascii="Times New Roman" w:hAnsi="Times New Roman"/>
          <w:b/>
          <w:bCs/>
          <w:color w:val="000000" w:themeColor="text1"/>
          <w:sz w:val="24"/>
          <w:szCs w:val="24"/>
          <w:lang w:val="pt-BR"/>
        </w:rPr>
        <w:t xml:space="preserve">DOMINIO DE LINGUAS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3"/>
        <w:gridCol w:w="1774"/>
        <w:gridCol w:w="1707"/>
        <w:gridCol w:w="1699"/>
        <w:gridCol w:w="2037"/>
      </w:tblGrid>
      <w:tr w:rsidR="007353EC" w14:paraId="72CCBE35" w14:textId="77777777" w:rsidTr="007353EC">
        <w:tc>
          <w:tcPr>
            <w:tcW w:w="1780" w:type="dxa"/>
          </w:tcPr>
          <w:p w14:paraId="58123FA6" w14:textId="49C9332B" w:rsidR="007353EC" w:rsidRPr="00242072" w:rsidRDefault="007353EC" w:rsidP="007353EC">
            <w:pPr>
              <w:pStyle w:val="ContactInfo"/>
              <w:spacing w:line="360" w:lineRule="auto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pt-BR"/>
              </w:rPr>
            </w:pPr>
            <w:r w:rsidRPr="0024207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pt-BR"/>
              </w:rPr>
              <w:t>IDIOMA</w:t>
            </w:r>
          </w:p>
        </w:tc>
        <w:tc>
          <w:tcPr>
            <w:tcW w:w="1780" w:type="dxa"/>
          </w:tcPr>
          <w:p w14:paraId="4F20A2B0" w14:textId="3169F937" w:rsidR="007353EC" w:rsidRPr="00242072" w:rsidRDefault="007353EC" w:rsidP="007353EC">
            <w:pPr>
              <w:pStyle w:val="ContactInfo"/>
              <w:spacing w:line="360" w:lineRule="auto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pt-BR"/>
              </w:rPr>
            </w:pPr>
            <w:r w:rsidRPr="0024207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pt-BR"/>
              </w:rPr>
              <w:t>EX</w:t>
            </w:r>
            <w:r w:rsidR="00242072" w:rsidRPr="0024207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pt-BR"/>
              </w:rPr>
              <w:t>PRESSAO</w:t>
            </w:r>
          </w:p>
        </w:tc>
        <w:tc>
          <w:tcPr>
            <w:tcW w:w="1780" w:type="dxa"/>
          </w:tcPr>
          <w:p w14:paraId="320E1C8B" w14:textId="461759ED" w:rsidR="007353EC" w:rsidRPr="00242072" w:rsidRDefault="00242072" w:rsidP="007353EC">
            <w:pPr>
              <w:pStyle w:val="ContactInfo"/>
              <w:spacing w:line="360" w:lineRule="auto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pt-BR"/>
              </w:rPr>
            </w:pPr>
            <w:r w:rsidRPr="0024207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pt-BR"/>
              </w:rPr>
              <w:t>LUITURA</w:t>
            </w:r>
          </w:p>
        </w:tc>
        <w:tc>
          <w:tcPr>
            <w:tcW w:w="1780" w:type="dxa"/>
          </w:tcPr>
          <w:p w14:paraId="6269DBD5" w14:textId="30B54C27" w:rsidR="007353EC" w:rsidRPr="00242072" w:rsidRDefault="00242072" w:rsidP="007353EC">
            <w:pPr>
              <w:pStyle w:val="ContactInfo"/>
              <w:spacing w:line="360" w:lineRule="auto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pt-BR"/>
              </w:rPr>
            </w:pPr>
            <w:r w:rsidRPr="0024207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pt-BR"/>
              </w:rPr>
              <w:t>ESCRITA</w:t>
            </w:r>
          </w:p>
        </w:tc>
        <w:tc>
          <w:tcPr>
            <w:tcW w:w="1780" w:type="dxa"/>
          </w:tcPr>
          <w:p w14:paraId="12236455" w14:textId="4D73A595" w:rsidR="007353EC" w:rsidRPr="00242072" w:rsidRDefault="00242072" w:rsidP="007353EC">
            <w:pPr>
              <w:pStyle w:val="ContactInfo"/>
              <w:spacing w:line="360" w:lineRule="auto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pt-BR"/>
              </w:rPr>
            </w:pPr>
            <w:r w:rsidRPr="0024207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pt-BR"/>
              </w:rPr>
              <w:t>COMPREESAO</w:t>
            </w:r>
          </w:p>
        </w:tc>
      </w:tr>
      <w:tr w:rsidR="007353EC" w14:paraId="5BFD9877" w14:textId="77777777" w:rsidTr="007353EC">
        <w:tc>
          <w:tcPr>
            <w:tcW w:w="1780" w:type="dxa"/>
          </w:tcPr>
          <w:p w14:paraId="33A9F356" w14:textId="31F70355" w:rsidR="007353EC" w:rsidRDefault="00242072" w:rsidP="007353EC">
            <w:pPr>
              <w:pStyle w:val="ContactInfo"/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pt-BR"/>
              </w:rPr>
              <w:t>Portugues</w:t>
            </w:r>
          </w:p>
        </w:tc>
        <w:tc>
          <w:tcPr>
            <w:tcW w:w="1780" w:type="dxa"/>
          </w:tcPr>
          <w:p w14:paraId="19E8FC4B" w14:textId="6EB8D7ED" w:rsidR="007353EC" w:rsidRDefault="00242072" w:rsidP="007353EC">
            <w:pPr>
              <w:pStyle w:val="ContactInfo"/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pt-BR"/>
              </w:rPr>
              <w:t xml:space="preserve">Fluente </w:t>
            </w:r>
          </w:p>
        </w:tc>
        <w:tc>
          <w:tcPr>
            <w:tcW w:w="1780" w:type="dxa"/>
          </w:tcPr>
          <w:p w14:paraId="1A2378C1" w14:textId="1983769B" w:rsidR="007353EC" w:rsidRDefault="00242072" w:rsidP="007353EC">
            <w:pPr>
              <w:pStyle w:val="ContactInfo"/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 w:rsidR="009A7925">
              <w:rPr>
                <w:rFonts w:ascii="Times New Roman" w:hAnsi="Times New Roman"/>
                <w:color w:val="000000" w:themeColor="text1"/>
                <w:sz w:val="24"/>
                <w:szCs w:val="24"/>
                <w:lang w:val="pt-BR"/>
              </w:rPr>
              <w:t>F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pt-BR"/>
              </w:rPr>
              <w:t>luente</w:t>
            </w:r>
          </w:p>
        </w:tc>
        <w:tc>
          <w:tcPr>
            <w:tcW w:w="1780" w:type="dxa"/>
          </w:tcPr>
          <w:p w14:paraId="5DDC3DBB" w14:textId="59A16898" w:rsidR="007353EC" w:rsidRDefault="00242072" w:rsidP="007353EC">
            <w:pPr>
              <w:pStyle w:val="ContactInfo"/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pt-BR"/>
              </w:rPr>
              <w:t>fluente</w:t>
            </w:r>
          </w:p>
        </w:tc>
        <w:tc>
          <w:tcPr>
            <w:tcW w:w="1780" w:type="dxa"/>
          </w:tcPr>
          <w:p w14:paraId="653922EC" w14:textId="4718CF41" w:rsidR="007353EC" w:rsidRDefault="00242072" w:rsidP="007353EC">
            <w:pPr>
              <w:pStyle w:val="ContactInfo"/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pt-BR"/>
              </w:rPr>
              <w:t>fluente</w:t>
            </w:r>
          </w:p>
        </w:tc>
      </w:tr>
      <w:tr w:rsidR="007353EC" w14:paraId="2EB1BDD0" w14:textId="77777777" w:rsidTr="007353EC">
        <w:tc>
          <w:tcPr>
            <w:tcW w:w="1780" w:type="dxa"/>
          </w:tcPr>
          <w:p w14:paraId="2ACEFA2E" w14:textId="14FB3215" w:rsidR="007353EC" w:rsidRDefault="00242072" w:rsidP="007353EC">
            <w:pPr>
              <w:pStyle w:val="ContactInfo"/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pt-BR"/>
              </w:rPr>
              <w:t>Ingles</w:t>
            </w:r>
          </w:p>
        </w:tc>
        <w:tc>
          <w:tcPr>
            <w:tcW w:w="1780" w:type="dxa"/>
          </w:tcPr>
          <w:p w14:paraId="61606E3B" w14:textId="475737A0" w:rsidR="007353EC" w:rsidRDefault="009A7925" w:rsidP="007353EC">
            <w:pPr>
              <w:pStyle w:val="ContactInfo"/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pt-BR"/>
              </w:rPr>
              <w:t xml:space="preserve">Razoavel </w:t>
            </w:r>
          </w:p>
        </w:tc>
        <w:tc>
          <w:tcPr>
            <w:tcW w:w="1780" w:type="dxa"/>
          </w:tcPr>
          <w:p w14:paraId="4B71BE20" w14:textId="007E1FFB" w:rsidR="007353EC" w:rsidRDefault="009A7925" w:rsidP="007353EC">
            <w:pPr>
              <w:pStyle w:val="ContactInfo"/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pt-BR"/>
              </w:rPr>
              <w:t xml:space="preserve">Fluente </w:t>
            </w:r>
          </w:p>
        </w:tc>
        <w:tc>
          <w:tcPr>
            <w:tcW w:w="1780" w:type="dxa"/>
          </w:tcPr>
          <w:p w14:paraId="6597B2A8" w14:textId="3704CB21" w:rsidR="007353EC" w:rsidRDefault="00242072" w:rsidP="007353EC">
            <w:pPr>
              <w:pStyle w:val="ContactInfo"/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pt-BR"/>
              </w:rPr>
              <w:t>Razoavel</w:t>
            </w:r>
          </w:p>
        </w:tc>
        <w:tc>
          <w:tcPr>
            <w:tcW w:w="1780" w:type="dxa"/>
          </w:tcPr>
          <w:p w14:paraId="07ADB97E" w14:textId="496B32D2" w:rsidR="007353EC" w:rsidRDefault="009A7925" w:rsidP="007353EC">
            <w:pPr>
              <w:pStyle w:val="ContactInfo"/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pt-BR"/>
              </w:rPr>
              <w:t xml:space="preserve">Razozavel </w:t>
            </w:r>
          </w:p>
        </w:tc>
      </w:tr>
      <w:tr w:rsidR="007353EC" w14:paraId="769B7F0E" w14:textId="77777777" w:rsidTr="007353EC">
        <w:tc>
          <w:tcPr>
            <w:tcW w:w="1780" w:type="dxa"/>
          </w:tcPr>
          <w:p w14:paraId="73CBA063" w14:textId="12735974" w:rsidR="007353EC" w:rsidRDefault="00242072" w:rsidP="007353EC">
            <w:pPr>
              <w:pStyle w:val="ContactInfo"/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pt-BR"/>
              </w:rPr>
              <w:t>Changana</w:t>
            </w:r>
          </w:p>
        </w:tc>
        <w:tc>
          <w:tcPr>
            <w:tcW w:w="1780" w:type="dxa"/>
          </w:tcPr>
          <w:p w14:paraId="65D4EF46" w14:textId="3CDF9669" w:rsidR="007353EC" w:rsidRDefault="00242072" w:rsidP="007353EC">
            <w:pPr>
              <w:pStyle w:val="ContactInfo"/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pt-BR"/>
              </w:rPr>
              <w:t>Nocoes basicas</w:t>
            </w:r>
          </w:p>
        </w:tc>
        <w:tc>
          <w:tcPr>
            <w:tcW w:w="1780" w:type="dxa"/>
          </w:tcPr>
          <w:p w14:paraId="34EC2D44" w14:textId="62FD766E" w:rsidR="007353EC" w:rsidRDefault="00242072" w:rsidP="007353EC">
            <w:pPr>
              <w:pStyle w:val="ContactInfo"/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pt-BR"/>
              </w:rPr>
              <w:t>Nocoes basicas</w:t>
            </w:r>
          </w:p>
        </w:tc>
        <w:tc>
          <w:tcPr>
            <w:tcW w:w="1780" w:type="dxa"/>
          </w:tcPr>
          <w:p w14:paraId="63916590" w14:textId="24206DAE" w:rsidR="007353EC" w:rsidRDefault="00242072" w:rsidP="007353EC">
            <w:pPr>
              <w:pStyle w:val="ContactInfo"/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pt-BR"/>
              </w:rPr>
              <w:t>Nocoes basicas</w:t>
            </w:r>
          </w:p>
        </w:tc>
        <w:tc>
          <w:tcPr>
            <w:tcW w:w="1780" w:type="dxa"/>
          </w:tcPr>
          <w:p w14:paraId="5BF239AD" w14:textId="014C00DC" w:rsidR="007353EC" w:rsidRDefault="00242072" w:rsidP="007353EC">
            <w:pPr>
              <w:pStyle w:val="ContactInfo"/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pt-BR"/>
              </w:rPr>
              <w:t>Razoavel</w:t>
            </w:r>
          </w:p>
        </w:tc>
      </w:tr>
    </w:tbl>
    <w:p w14:paraId="15110D81" w14:textId="1FB48894" w:rsidR="007353EC" w:rsidRPr="00E93E4D" w:rsidRDefault="007353EC" w:rsidP="007353EC">
      <w:pPr>
        <w:pStyle w:val="ContactInfo"/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pt-BR"/>
        </w:rPr>
      </w:pPr>
    </w:p>
    <w:p w14:paraId="7740B714" w14:textId="63BE57A2" w:rsidR="00165BAF" w:rsidRPr="009C0F9C" w:rsidRDefault="0040115C" w:rsidP="00165BAF">
      <w:pPr>
        <w:pStyle w:val="Heading1"/>
        <w:rPr>
          <w:rFonts w:ascii="Times New Roman" w:hAnsi="Times New Roman"/>
          <w:b/>
          <w:color w:val="000000" w:themeColor="text1"/>
          <w:sz w:val="24"/>
          <w:szCs w:val="24"/>
          <w:lang w:val="pt-PT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:lang w:val="pt-PT"/>
        </w:rPr>
        <w:t>APRESNATÇAO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910"/>
      </w:tblGrid>
      <w:tr w:rsidR="00B80AB1" w:rsidRPr="00F17B44" w14:paraId="3F20DD08" w14:textId="77777777" w:rsidTr="005C0355">
        <w:tc>
          <w:tcPr>
            <w:tcW w:w="8640" w:type="dxa"/>
          </w:tcPr>
          <w:p w14:paraId="08BC6950" w14:textId="1198C154" w:rsidR="00AA5DBE" w:rsidRPr="009C0F9C" w:rsidRDefault="00EA3C47" w:rsidP="00B264BA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pt-PT"/>
              </w:rPr>
            </w:pPr>
            <w:r w:rsidRPr="009C0F9C">
              <w:rPr>
                <w:rFonts w:ascii="Times New Roman" w:hAnsi="Times New Roman"/>
                <w:sz w:val="24"/>
                <w:szCs w:val="24"/>
                <w:lang w:val="pt-PT"/>
              </w:rPr>
              <w:t>Sou muito determ</w:t>
            </w:r>
            <w:r w:rsidR="00763EDA" w:rsidRPr="009C0F9C">
              <w:rPr>
                <w:rFonts w:ascii="Times New Roman" w:hAnsi="Times New Roman"/>
                <w:sz w:val="24"/>
                <w:szCs w:val="24"/>
                <w:lang w:val="pt-PT"/>
              </w:rPr>
              <w:t>inad</w:t>
            </w:r>
            <w:r w:rsidR="003C3B9F" w:rsidRPr="009C0F9C">
              <w:rPr>
                <w:rFonts w:ascii="Times New Roman" w:hAnsi="Times New Roman"/>
                <w:sz w:val="24"/>
                <w:szCs w:val="24"/>
                <w:lang w:val="pt-PT"/>
              </w:rPr>
              <w:t>o</w:t>
            </w:r>
            <w:r w:rsidR="00763EDA" w:rsidRPr="009C0F9C">
              <w:rPr>
                <w:rFonts w:ascii="Times New Roman" w:hAnsi="Times New Roman"/>
                <w:sz w:val="24"/>
                <w:szCs w:val="24"/>
                <w:lang w:val="pt-PT"/>
              </w:rPr>
              <w:t xml:space="preserve"> e motivad</w:t>
            </w:r>
            <w:r w:rsidR="003C3B9F" w:rsidRPr="009C0F9C">
              <w:rPr>
                <w:rFonts w:ascii="Times New Roman" w:hAnsi="Times New Roman"/>
                <w:sz w:val="24"/>
                <w:szCs w:val="24"/>
                <w:lang w:val="pt-PT"/>
              </w:rPr>
              <w:t>o</w:t>
            </w:r>
            <w:r w:rsidR="00763EDA" w:rsidRPr="009C0F9C">
              <w:rPr>
                <w:rFonts w:ascii="Times New Roman" w:hAnsi="Times New Roman"/>
                <w:sz w:val="24"/>
                <w:szCs w:val="24"/>
                <w:lang w:val="pt-PT"/>
              </w:rPr>
              <w:t>, apt</w:t>
            </w:r>
            <w:r w:rsidR="003C3B9F" w:rsidRPr="009C0F9C">
              <w:rPr>
                <w:rFonts w:ascii="Times New Roman" w:hAnsi="Times New Roman"/>
                <w:sz w:val="24"/>
                <w:szCs w:val="24"/>
                <w:lang w:val="pt-PT"/>
              </w:rPr>
              <w:t>o</w:t>
            </w:r>
            <w:r w:rsidRPr="009C0F9C">
              <w:rPr>
                <w:rFonts w:ascii="Times New Roman" w:hAnsi="Times New Roman"/>
                <w:sz w:val="24"/>
                <w:szCs w:val="24"/>
                <w:lang w:val="pt-PT"/>
              </w:rPr>
              <w:t xml:space="preserve"> para encarrar desafios que possam elevar o meu lado profissional e contribuir significativamente para o processo de desenvolvimento do grupo através das habilidades e experiência adquiridas durante o meu percurso académico</w:t>
            </w:r>
            <w:r w:rsidR="00763EDA" w:rsidRPr="009C0F9C">
              <w:rPr>
                <w:rFonts w:ascii="Times New Roman" w:hAnsi="Times New Roman"/>
                <w:sz w:val="24"/>
                <w:szCs w:val="24"/>
                <w:lang w:val="pt-PT"/>
              </w:rPr>
              <w:t xml:space="preserve"> e profissional</w:t>
            </w:r>
            <w:r w:rsidRPr="009C0F9C">
              <w:rPr>
                <w:rFonts w:ascii="Times New Roman" w:hAnsi="Times New Roman"/>
                <w:sz w:val="24"/>
                <w:szCs w:val="24"/>
                <w:lang w:val="pt-PT"/>
              </w:rPr>
              <w:t>.</w:t>
            </w:r>
          </w:p>
        </w:tc>
      </w:tr>
    </w:tbl>
    <w:p w14:paraId="5D242B21" w14:textId="77777777" w:rsidR="00B264BA" w:rsidRPr="009C0F9C" w:rsidRDefault="00B264BA" w:rsidP="00B264BA">
      <w:pPr>
        <w:rPr>
          <w:rFonts w:ascii="Times New Roman" w:hAnsi="Times New Roman"/>
          <w:sz w:val="24"/>
          <w:szCs w:val="24"/>
          <w:lang w:val="pt-PT"/>
        </w:rPr>
      </w:pPr>
    </w:p>
    <w:p w14:paraId="4F978A4C" w14:textId="77777777" w:rsidR="00033380" w:rsidRPr="009C0F9C" w:rsidRDefault="00AA5DBE" w:rsidP="00033380">
      <w:pPr>
        <w:pStyle w:val="Heading1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C0F9C">
        <w:rPr>
          <w:rFonts w:ascii="Times New Roman" w:hAnsi="Times New Roman"/>
          <w:b/>
          <w:color w:val="000000" w:themeColor="text1"/>
          <w:sz w:val="24"/>
          <w:szCs w:val="24"/>
        </w:rPr>
        <w:t>EXPERIENCIA PROFISSIONAL</w:t>
      </w:r>
    </w:p>
    <w:tbl>
      <w:tblPr>
        <w:tblW w:w="5812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075"/>
        <w:gridCol w:w="2282"/>
      </w:tblGrid>
      <w:tr w:rsidR="00B80AB1" w:rsidRPr="00F17B44" w14:paraId="0687B6B7" w14:textId="77777777" w:rsidTr="00131066">
        <w:trPr>
          <w:trHeight w:val="216"/>
        </w:trPr>
        <w:tc>
          <w:tcPr>
            <w:tcW w:w="7830" w:type="dxa"/>
          </w:tcPr>
          <w:p w14:paraId="6147AB67" w14:textId="7082065D" w:rsidR="00331255" w:rsidRPr="009C0F9C" w:rsidRDefault="00E42C89" w:rsidP="009A10C2">
            <w:pPr>
              <w:pStyle w:val="Heading2"/>
              <w:spacing w:line="360" w:lineRule="auto"/>
              <w:ind w:left="0"/>
              <w:jc w:val="both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  <w:lang w:val="pt-PT"/>
              </w:rPr>
            </w:pPr>
            <w:r w:rsidRPr="009C0F9C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  <w:lang w:val="pt-PT"/>
              </w:rPr>
              <w:t>Informático</w:t>
            </w:r>
            <w:r w:rsidR="0015689A" w:rsidRPr="009C0F9C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  <w:lang w:val="pt-PT"/>
              </w:rPr>
              <w:t>, tendo desempenhado</w:t>
            </w:r>
            <w:r w:rsidR="002A612B" w:rsidRPr="009C0F9C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  <w:lang w:val="pt-PT"/>
              </w:rPr>
              <w:t xml:space="preserve"> algumas </w:t>
            </w:r>
            <w:r w:rsidRPr="009C0F9C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  <w:lang w:val="pt-PT"/>
              </w:rPr>
              <w:t>atividades</w:t>
            </w:r>
            <w:r w:rsidR="002A612B" w:rsidRPr="009C0F9C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  <w:lang w:val="pt-PT"/>
              </w:rPr>
              <w:t xml:space="preserve"> </w:t>
            </w:r>
            <w:r w:rsidR="007D1040" w:rsidRPr="009C0F9C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  <w:lang w:val="pt-PT"/>
              </w:rPr>
              <w:t xml:space="preserve">na área </w:t>
            </w:r>
            <w:r w:rsidR="002A612B" w:rsidRPr="009C0F9C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  <w:lang w:val="pt-PT"/>
              </w:rPr>
              <w:t>como</w:t>
            </w:r>
            <w:r w:rsidRPr="009C0F9C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  <w:lang w:val="pt-PT"/>
              </w:rPr>
              <w:t>:</w:t>
            </w:r>
            <w:r w:rsidR="00D905C1" w:rsidRPr="009C0F9C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  <w:lang w:val="pt-PT"/>
              </w:rPr>
              <w:t xml:space="preserve"> Programador</w:t>
            </w:r>
          </w:p>
          <w:p w14:paraId="534D964D" w14:textId="77777777" w:rsidR="0040115C" w:rsidRDefault="00B03F9E" w:rsidP="0040115C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/>
                <w:sz w:val="24"/>
                <w:szCs w:val="24"/>
                <w:lang w:val="pt-PT"/>
              </w:rPr>
            </w:pPr>
            <w:r w:rsidRPr="009C0F9C">
              <w:rPr>
                <w:rFonts w:ascii="Times New Roman" w:hAnsi="Times New Roman"/>
                <w:sz w:val="24"/>
                <w:szCs w:val="24"/>
                <w:lang w:val="pt-PT"/>
              </w:rPr>
              <w:t xml:space="preserve">Domínio em </w:t>
            </w:r>
            <w:r w:rsidR="003B20CC" w:rsidRPr="009C0F9C">
              <w:rPr>
                <w:rFonts w:ascii="Times New Roman" w:hAnsi="Times New Roman"/>
                <w:sz w:val="24"/>
                <w:szCs w:val="24"/>
                <w:lang w:val="pt-PT"/>
              </w:rPr>
              <w:t>Linguagens</w:t>
            </w:r>
            <w:r w:rsidR="00ED517B" w:rsidRPr="009C0F9C">
              <w:rPr>
                <w:rFonts w:ascii="Times New Roman" w:hAnsi="Times New Roman"/>
                <w:sz w:val="24"/>
                <w:szCs w:val="24"/>
                <w:lang w:val="pt-PT"/>
              </w:rPr>
              <w:t xml:space="preserve"> </w:t>
            </w:r>
            <w:r w:rsidR="003B20CC" w:rsidRPr="009C0F9C">
              <w:rPr>
                <w:rFonts w:ascii="Times New Roman" w:hAnsi="Times New Roman"/>
                <w:sz w:val="24"/>
                <w:szCs w:val="24"/>
                <w:lang w:val="pt-PT"/>
              </w:rPr>
              <w:t>de programação</w:t>
            </w:r>
            <w:r w:rsidR="008A1CC3" w:rsidRPr="009C0F9C">
              <w:rPr>
                <w:rFonts w:ascii="Times New Roman" w:hAnsi="Times New Roman"/>
                <w:sz w:val="24"/>
                <w:szCs w:val="24"/>
                <w:lang w:val="pt-PT"/>
              </w:rPr>
              <w:t xml:space="preserve"> </w:t>
            </w:r>
            <w:r w:rsidR="003B20CC" w:rsidRPr="009C0F9C">
              <w:rPr>
                <w:rFonts w:ascii="Times New Roman" w:hAnsi="Times New Roman"/>
                <w:sz w:val="24"/>
                <w:szCs w:val="24"/>
                <w:lang w:val="pt-PT"/>
              </w:rPr>
              <w:t xml:space="preserve">Python, Java, C++, JavaScript, Ruby, PHP, entre </w:t>
            </w:r>
            <w:r w:rsidR="007D1040" w:rsidRPr="009C0F9C">
              <w:rPr>
                <w:rFonts w:ascii="Times New Roman" w:hAnsi="Times New Roman"/>
                <w:sz w:val="24"/>
                <w:szCs w:val="24"/>
                <w:lang w:val="pt-PT"/>
              </w:rPr>
              <w:t>outras;</w:t>
            </w:r>
          </w:p>
          <w:p w14:paraId="5BE55936" w14:textId="2255DEB5" w:rsidR="003B20CC" w:rsidRPr="0040115C" w:rsidRDefault="003B20CC" w:rsidP="0040115C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/>
                <w:sz w:val="24"/>
                <w:szCs w:val="24"/>
                <w:lang w:val="pt-PT"/>
              </w:rPr>
            </w:pPr>
            <w:r w:rsidRPr="0040115C">
              <w:rPr>
                <w:rFonts w:ascii="Times New Roman" w:hAnsi="Times New Roman"/>
                <w:sz w:val="24"/>
                <w:szCs w:val="24"/>
                <w:lang w:val="pt-PT"/>
              </w:rPr>
              <w:lastRenderedPageBreak/>
              <w:t>Habilidade</w:t>
            </w:r>
            <w:r w:rsidR="008C3BB1" w:rsidRPr="0040115C">
              <w:rPr>
                <w:rFonts w:ascii="Times New Roman" w:hAnsi="Times New Roman"/>
                <w:sz w:val="24"/>
                <w:szCs w:val="24"/>
                <w:lang w:val="pt-PT"/>
              </w:rPr>
              <w:t>s</w:t>
            </w:r>
            <w:r w:rsidRPr="0040115C">
              <w:rPr>
                <w:rFonts w:ascii="Times New Roman" w:hAnsi="Times New Roman"/>
                <w:sz w:val="24"/>
                <w:szCs w:val="24"/>
                <w:lang w:val="pt-PT"/>
              </w:rPr>
              <w:t xml:space="preserve"> para criar algoritmos eficientes e estruturas de controle lógicas para garantir que o software funcione corretamente e atinja seus objetivos.</w:t>
            </w:r>
          </w:p>
          <w:p w14:paraId="089C6568" w14:textId="77777777" w:rsidR="003B20CC" w:rsidRPr="009C0F9C" w:rsidRDefault="003B20CC" w:rsidP="009A10C2">
            <w:pPr>
              <w:jc w:val="both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  <w:p w14:paraId="72EAF2C3" w14:textId="65430830" w:rsidR="003B20CC" w:rsidRPr="009C0F9C" w:rsidRDefault="003B20CC" w:rsidP="009A10C2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/>
                <w:sz w:val="24"/>
                <w:szCs w:val="24"/>
                <w:lang w:val="pt-PT"/>
              </w:rPr>
            </w:pPr>
            <w:r w:rsidRPr="009C0F9C">
              <w:rPr>
                <w:rFonts w:ascii="Times New Roman" w:hAnsi="Times New Roman"/>
                <w:sz w:val="24"/>
                <w:szCs w:val="24"/>
                <w:lang w:val="pt-PT"/>
              </w:rPr>
              <w:t>Compreensão do ciclo de vida de desenvolvimento de software, incluindo análise de requisitos, design, codificação, testes, implantação e manutenção.</w:t>
            </w:r>
          </w:p>
          <w:p w14:paraId="3A701495" w14:textId="77777777" w:rsidR="003B20CC" w:rsidRPr="009C0F9C" w:rsidRDefault="003B20CC" w:rsidP="009A10C2">
            <w:pPr>
              <w:jc w:val="both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  <w:p w14:paraId="78D267C6" w14:textId="3A4543DC" w:rsidR="003B20CC" w:rsidRPr="009C0F9C" w:rsidRDefault="00517259" w:rsidP="009A10C2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/>
                <w:sz w:val="24"/>
                <w:szCs w:val="24"/>
                <w:lang w:val="pt-PT"/>
              </w:rPr>
            </w:pPr>
            <w:r w:rsidRPr="009C0F9C">
              <w:rPr>
                <w:rFonts w:ascii="Times New Roman" w:hAnsi="Times New Roman"/>
                <w:sz w:val="24"/>
                <w:szCs w:val="24"/>
                <w:lang w:val="pt-PT"/>
              </w:rPr>
              <w:t xml:space="preserve">Gestão </w:t>
            </w:r>
            <w:r w:rsidR="003B20CC" w:rsidRPr="009C0F9C">
              <w:rPr>
                <w:rFonts w:ascii="Times New Roman" w:hAnsi="Times New Roman"/>
                <w:sz w:val="24"/>
                <w:szCs w:val="24"/>
                <w:lang w:val="pt-PT"/>
              </w:rPr>
              <w:t>de</w:t>
            </w:r>
            <w:r w:rsidRPr="009C0F9C">
              <w:rPr>
                <w:rFonts w:ascii="Times New Roman" w:hAnsi="Times New Roman"/>
                <w:sz w:val="24"/>
                <w:szCs w:val="24"/>
                <w:lang w:val="pt-PT"/>
              </w:rPr>
              <w:t xml:space="preserve"> base de</w:t>
            </w:r>
            <w:r w:rsidR="003B20CC" w:rsidRPr="009C0F9C">
              <w:rPr>
                <w:rFonts w:ascii="Times New Roman" w:hAnsi="Times New Roman"/>
                <w:sz w:val="24"/>
                <w:szCs w:val="24"/>
                <w:lang w:val="pt-PT"/>
              </w:rPr>
              <w:t xml:space="preserve"> dados,</w:t>
            </w:r>
            <w:r w:rsidRPr="009C0F9C">
              <w:rPr>
                <w:rFonts w:ascii="Times New Roman" w:hAnsi="Times New Roman"/>
                <w:sz w:val="24"/>
                <w:szCs w:val="24"/>
                <w:lang w:val="pt-PT"/>
              </w:rPr>
              <w:t xml:space="preserve"> em </w:t>
            </w:r>
            <w:r w:rsidR="003B20CC" w:rsidRPr="009C0F9C">
              <w:rPr>
                <w:rFonts w:ascii="Times New Roman" w:hAnsi="Times New Roman"/>
                <w:sz w:val="24"/>
                <w:szCs w:val="24"/>
                <w:lang w:val="pt-PT"/>
              </w:rPr>
              <w:t xml:space="preserve">SQL </w:t>
            </w:r>
            <w:r w:rsidRPr="009C0F9C">
              <w:rPr>
                <w:rFonts w:ascii="Times New Roman" w:hAnsi="Times New Roman"/>
                <w:sz w:val="24"/>
                <w:szCs w:val="24"/>
                <w:lang w:val="pt-PT"/>
              </w:rPr>
              <w:t>&amp;</w:t>
            </w:r>
            <w:r w:rsidR="003B20CC" w:rsidRPr="009C0F9C">
              <w:rPr>
                <w:rFonts w:ascii="Times New Roman" w:hAnsi="Times New Roman"/>
                <w:sz w:val="24"/>
                <w:szCs w:val="24"/>
                <w:lang w:val="pt-PT"/>
              </w:rPr>
              <w:t xml:space="preserve"> NoSQL, </w:t>
            </w:r>
            <w:r w:rsidRPr="009C0F9C">
              <w:rPr>
                <w:rFonts w:ascii="Times New Roman" w:hAnsi="Times New Roman"/>
                <w:sz w:val="24"/>
                <w:szCs w:val="24"/>
                <w:lang w:val="pt-PT"/>
              </w:rPr>
              <w:t>como forma de</w:t>
            </w:r>
            <w:r w:rsidR="00F33257" w:rsidRPr="009C0F9C">
              <w:rPr>
                <w:rFonts w:ascii="Times New Roman" w:hAnsi="Times New Roman"/>
                <w:sz w:val="24"/>
                <w:szCs w:val="24"/>
                <w:lang w:val="pt-PT"/>
              </w:rPr>
              <w:t xml:space="preserve"> </w:t>
            </w:r>
            <w:r w:rsidRPr="009C0F9C">
              <w:rPr>
                <w:rFonts w:ascii="Times New Roman" w:hAnsi="Times New Roman"/>
                <w:sz w:val="24"/>
                <w:szCs w:val="24"/>
                <w:lang w:val="pt-PT"/>
              </w:rPr>
              <w:t>gerenciar e</w:t>
            </w:r>
            <w:r w:rsidR="003B20CC" w:rsidRPr="009C0F9C">
              <w:rPr>
                <w:rFonts w:ascii="Times New Roman" w:hAnsi="Times New Roman"/>
                <w:sz w:val="24"/>
                <w:szCs w:val="24"/>
                <w:lang w:val="pt-PT"/>
              </w:rPr>
              <w:t xml:space="preserve"> armazenar</w:t>
            </w:r>
            <w:r w:rsidR="00F07A3B" w:rsidRPr="009C0F9C">
              <w:rPr>
                <w:rFonts w:ascii="Times New Roman" w:hAnsi="Times New Roman"/>
                <w:sz w:val="24"/>
                <w:szCs w:val="24"/>
                <w:lang w:val="pt-PT"/>
              </w:rPr>
              <w:t xml:space="preserve"> informação para </w:t>
            </w:r>
            <w:r w:rsidR="00F33257" w:rsidRPr="009C0F9C">
              <w:rPr>
                <w:rFonts w:ascii="Times New Roman" w:hAnsi="Times New Roman"/>
                <w:sz w:val="24"/>
                <w:szCs w:val="24"/>
                <w:lang w:val="pt-PT"/>
              </w:rPr>
              <w:t>possível</w:t>
            </w:r>
            <w:r w:rsidR="003B20CC" w:rsidRPr="009C0F9C">
              <w:rPr>
                <w:rFonts w:ascii="Times New Roman" w:hAnsi="Times New Roman"/>
                <w:sz w:val="24"/>
                <w:szCs w:val="24"/>
                <w:lang w:val="pt-PT"/>
              </w:rPr>
              <w:t xml:space="preserve"> </w:t>
            </w:r>
            <w:r w:rsidR="00F33257" w:rsidRPr="009C0F9C">
              <w:rPr>
                <w:rFonts w:ascii="Times New Roman" w:hAnsi="Times New Roman"/>
                <w:sz w:val="24"/>
                <w:szCs w:val="24"/>
                <w:lang w:val="pt-PT"/>
              </w:rPr>
              <w:t>recuperação</w:t>
            </w:r>
            <w:r w:rsidR="003B20CC" w:rsidRPr="009C0F9C">
              <w:rPr>
                <w:rFonts w:ascii="Times New Roman" w:hAnsi="Times New Roman"/>
                <w:sz w:val="24"/>
                <w:szCs w:val="24"/>
                <w:lang w:val="pt-PT"/>
              </w:rPr>
              <w:t xml:space="preserve"> e </w:t>
            </w:r>
            <w:r w:rsidR="00F33257" w:rsidRPr="009C0F9C">
              <w:rPr>
                <w:rFonts w:ascii="Times New Roman" w:hAnsi="Times New Roman"/>
                <w:sz w:val="24"/>
                <w:szCs w:val="24"/>
                <w:lang w:val="pt-PT"/>
              </w:rPr>
              <w:t>gestão</w:t>
            </w:r>
            <w:r w:rsidR="003B20CC" w:rsidRPr="009C0F9C">
              <w:rPr>
                <w:rFonts w:ascii="Times New Roman" w:hAnsi="Times New Roman"/>
                <w:sz w:val="24"/>
                <w:szCs w:val="24"/>
                <w:lang w:val="pt-PT"/>
              </w:rPr>
              <w:t xml:space="preserve"> eficiente.</w:t>
            </w:r>
          </w:p>
          <w:p w14:paraId="3AE41A5B" w14:textId="77777777" w:rsidR="003B20CC" w:rsidRPr="009C0F9C" w:rsidRDefault="003B20CC" w:rsidP="009A10C2">
            <w:pPr>
              <w:jc w:val="both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  <w:p w14:paraId="519345D1" w14:textId="77777777" w:rsidR="008D34E0" w:rsidRPr="009C0F9C" w:rsidRDefault="008D34E0" w:rsidP="009A10C2">
            <w:pPr>
              <w:jc w:val="both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  <w:p w14:paraId="657A7588" w14:textId="7771533D" w:rsidR="00B45797" w:rsidRPr="009C0F9C" w:rsidRDefault="008D34E0" w:rsidP="009A10C2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pt-PT"/>
              </w:rPr>
            </w:pPr>
            <w:r w:rsidRPr="009C0F9C">
              <w:rPr>
                <w:rFonts w:ascii="Times New Roman" w:hAnsi="Times New Roman"/>
                <w:b/>
                <w:bCs/>
                <w:sz w:val="24"/>
                <w:szCs w:val="24"/>
                <w:lang w:val="pt-PT"/>
              </w:rPr>
              <w:t>Como IT Solutions:</w:t>
            </w:r>
          </w:p>
          <w:p w14:paraId="7F129A6D" w14:textId="77777777" w:rsidR="00042E93" w:rsidRPr="009C0F9C" w:rsidRDefault="00042E93" w:rsidP="009A10C2">
            <w:pPr>
              <w:jc w:val="both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  <w:p w14:paraId="0C8C7C3A" w14:textId="64F1888E" w:rsidR="00042E93" w:rsidRPr="009C0F9C" w:rsidRDefault="00042E93" w:rsidP="009A10C2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/>
                <w:sz w:val="24"/>
                <w:szCs w:val="24"/>
                <w:lang w:val="pt-PT"/>
              </w:rPr>
            </w:pPr>
            <w:r w:rsidRPr="009C0F9C">
              <w:rPr>
                <w:rFonts w:ascii="Times New Roman" w:hAnsi="Times New Roman"/>
                <w:sz w:val="24"/>
                <w:szCs w:val="24"/>
                <w:lang w:val="pt-PT"/>
              </w:rPr>
              <w:t xml:space="preserve">Compreensão profunda dos conceitos </w:t>
            </w:r>
            <w:r w:rsidR="00356B20" w:rsidRPr="009C0F9C">
              <w:rPr>
                <w:rFonts w:ascii="Times New Roman" w:hAnsi="Times New Roman"/>
                <w:sz w:val="24"/>
                <w:szCs w:val="24"/>
                <w:lang w:val="pt-PT"/>
              </w:rPr>
              <w:t xml:space="preserve">básicos e avançados </w:t>
            </w:r>
            <w:r w:rsidRPr="009C0F9C">
              <w:rPr>
                <w:rFonts w:ascii="Times New Roman" w:hAnsi="Times New Roman"/>
                <w:sz w:val="24"/>
                <w:szCs w:val="24"/>
                <w:lang w:val="pt-PT"/>
              </w:rPr>
              <w:t>de redes de computadores, topologias, protocolos (TCP/IP, DNS, DHCP, etc.) e arquiteturas de rede.</w:t>
            </w:r>
          </w:p>
          <w:p w14:paraId="0486835B" w14:textId="77777777" w:rsidR="00042E93" w:rsidRPr="009C0F9C" w:rsidRDefault="00042E93" w:rsidP="009A10C2">
            <w:pPr>
              <w:jc w:val="both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  <w:p w14:paraId="3769FC12" w14:textId="6B6C4848" w:rsidR="00042E93" w:rsidRPr="009C0F9C" w:rsidRDefault="00042E93" w:rsidP="009A10C2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/>
                <w:sz w:val="24"/>
                <w:szCs w:val="24"/>
                <w:lang w:val="pt-PT"/>
              </w:rPr>
            </w:pPr>
            <w:r w:rsidRPr="009C0F9C">
              <w:rPr>
                <w:rFonts w:ascii="Times New Roman" w:hAnsi="Times New Roman"/>
                <w:sz w:val="24"/>
                <w:szCs w:val="24"/>
                <w:lang w:val="pt-PT"/>
              </w:rPr>
              <w:t>Habilidade</w:t>
            </w:r>
            <w:r w:rsidR="006D70A0" w:rsidRPr="009C0F9C">
              <w:rPr>
                <w:rFonts w:ascii="Times New Roman" w:hAnsi="Times New Roman"/>
                <w:sz w:val="24"/>
                <w:szCs w:val="24"/>
                <w:lang w:val="pt-PT"/>
              </w:rPr>
              <w:t>s</w:t>
            </w:r>
            <w:r w:rsidRPr="009C0F9C">
              <w:rPr>
                <w:rFonts w:ascii="Times New Roman" w:hAnsi="Times New Roman"/>
                <w:sz w:val="24"/>
                <w:szCs w:val="24"/>
                <w:lang w:val="pt-PT"/>
              </w:rPr>
              <w:t xml:space="preserve"> para configurar roteadores, switches, firewalls, access points e outros dispositivos de rede de acordo com as necessidades da organização.</w:t>
            </w:r>
          </w:p>
          <w:p w14:paraId="77F81959" w14:textId="77777777" w:rsidR="00042E93" w:rsidRPr="009C0F9C" w:rsidRDefault="00042E93" w:rsidP="009A10C2">
            <w:pPr>
              <w:jc w:val="both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  <w:p w14:paraId="03F1713C" w14:textId="032B3804" w:rsidR="00042E93" w:rsidRPr="009C0F9C" w:rsidRDefault="00042E93" w:rsidP="009A10C2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/>
                <w:sz w:val="24"/>
                <w:szCs w:val="24"/>
                <w:lang w:val="pt-PT"/>
              </w:rPr>
            </w:pPr>
            <w:r w:rsidRPr="009C0F9C">
              <w:rPr>
                <w:rFonts w:ascii="Times New Roman" w:hAnsi="Times New Roman"/>
                <w:sz w:val="24"/>
                <w:szCs w:val="24"/>
                <w:lang w:val="pt-PT"/>
              </w:rPr>
              <w:t>Capacidade de administrar e monitorar redes para garantir o bom funcionamento, segurança e desempenho. Isso inclui gerenciamento de tráfego, resolução de problemas e otimização.</w:t>
            </w:r>
          </w:p>
          <w:p w14:paraId="6091AEB0" w14:textId="77777777" w:rsidR="00042E93" w:rsidRPr="009C0F9C" w:rsidRDefault="00042E93" w:rsidP="009A10C2">
            <w:pPr>
              <w:jc w:val="both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  <w:p w14:paraId="4FE77000" w14:textId="1CD7324D" w:rsidR="00042E93" w:rsidRPr="009C0F9C" w:rsidRDefault="00042E93" w:rsidP="009A10C2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/>
                <w:sz w:val="24"/>
                <w:szCs w:val="24"/>
                <w:lang w:val="pt-PT"/>
              </w:rPr>
            </w:pPr>
            <w:r w:rsidRPr="009C0F9C">
              <w:rPr>
                <w:rFonts w:ascii="Times New Roman" w:hAnsi="Times New Roman"/>
                <w:sz w:val="24"/>
                <w:szCs w:val="24"/>
                <w:lang w:val="pt-PT"/>
              </w:rPr>
              <w:t>Conhecimento em práticas de segurança de rede, incluindo configuração de firewalls, detecção de intrusões, autenticação, criptografia e prevenção de ameaças.</w:t>
            </w:r>
          </w:p>
          <w:p w14:paraId="7CC09693" w14:textId="77777777" w:rsidR="00042E93" w:rsidRPr="009C0F9C" w:rsidRDefault="00042E93" w:rsidP="009A10C2">
            <w:pPr>
              <w:jc w:val="both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  <w:p w14:paraId="035D78CC" w14:textId="37B8DCD6" w:rsidR="00042E93" w:rsidRPr="009C0F9C" w:rsidRDefault="00042E93" w:rsidP="009A10C2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/>
                <w:sz w:val="24"/>
                <w:szCs w:val="24"/>
                <w:lang w:val="pt-PT"/>
              </w:rPr>
            </w:pPr>
            <w:r w:rsidRPr="009C0F9C">
              <w:rPr>
                <w:rFonts w:ascii="Times New Roman" w:hAnsi="Times New Roman"/>
                <w:sz w:val="24"/>
                <w:szCs w:val="24"/>
                <w:lang w:val="pt-PT"/>
              </w:rPr>
              <w:t>Habilidade para identificar e solucionar problemas de conectividade, latência, perda de pacotes e outros problemas relacionados à rede.</w:t>
            </w:r>
          </w:p>
          <w:p w14:paraId="33EFD319" w14:textId="77777777" w:rsidR="00042E93" w:rsidRPr="009C0F9C" w:rsidRDefault="00042E93" w:rsidP="009A10C2">
            <w:pPr>
              <w:jc w:val="both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  <w:p w14:paraId="388480C9" w14:textId="41710799" w:rsidR="00042E93" w:rsidRPr="009C0F9C" w:rsidRDefault="00042E93" w:rsidP="009A10C2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/>
                <w:sz w:val="24"/>
                <w:szCs w:val="24"/>
                <w:lang w:val="pt-PT"/>
              </w:rPr>
            </w:pPr>
            <w:r w:rsidRPr="009C0F9C">
              <w:rPr>
                <w:rFonts w:ascii="Times New Roman" w:hAnsi="Times New Roman"/>
                <w:sz w:val="24"/>
                <w:szCs w:val="24"/>
                <w:lang w:val="pt-PT"/>
              </w:rPr>
              <w:t>Capacidade de instalar fisicamente cabos de rede, tomadas de rede e outros equipamentos de infraestrutura.</w:t>
            </w:r>
          </w:p>
          <w:p w14:paraId="48D8951C" w14:textId="77777777" w:rsidR="002F6B2B" w:rsidRPr="009C0F9C" w:rsidRDefault="002F6B2B" w:rsidP="009A10C2">
            <w:pPr>
              <w:ind w:left="792" w:hanging="360"/>
              <w:jc w:val="both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  <w:p w14:paraId="6BD8B087" w14:textId="5C06E5FA" w:rsidR="00DE03A9" w:rsidRPr="009C0F9C" w:rsidRDefault="00DE03A9" w:rsidP="009A10C2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/>
                <w:sz w:val="24"/>
                <w:szCs w:val="24"/>
                <w:lang w:val="pt-PT"/>
              </w:rPr>
            </w:pPr>
            <w:r w:rsidRPr="009C0F9C">
              <w:rPr>
                <w:rFonts w:ascii="Times New Roman" w:hAnsi="Times New Roman"/>
                <w:sz w:val="24"/>
                <w:szCs w:val="24"/>
                <w:lang w:val="pt-PT"/>
              </w:rPr>
              <w:lastRenderedPageBreak/>
              <w:t>Conhecimento básico em administração de servidores, incluindo configuração de serviços de rede, como DNS, DHCP, e</w:t>
            </w:r>
            <w:r w:rsidR="006518C7" w:rsidRPr="009C0F9C">
              <w:rPr>
                <w:rFonts w:ascii="Times New Roman" w:hAnsi="Times New Roman"/>
                <w:sz w:val="24"/>
                <w:szCs w:val="24"/>
                <w:lang w:val="pt-PT"/>
              </w:rPr>
              <w:t xml:space="preserve"> </w:t>
            </w:r>
            <w:r w:rsidRPr="009C0F9C">
              <w:rPr>
                <w:rFonts w:ascii="Times New Roman" w:hAnsi="Times New Roman"/>
                <w:sz w:val="24"/>
                <w:szCs w:val="24"/>
                <w:lang w:val="pt-PT"/>
              </w:rPr>
              <w:t>compartilhamento de arquivos.</w:t>
            </w:r>
          </w:p>
          <w:p w14:paraId="5B44E9E9" w14:textId="083CE874" w:rsidR="00DE03A9" w:rsidRPr="009C0F9C" w:rsidRDefault="00DE03A9" w:rsidP="009A10C2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/>
                <w:sz w:val="24"/>
                <w:szCs w:val="24"/>
                <w:lang w:val="pt-PT"/>
              </w:rPr>
            </w:pPr>
            <w:r w:rsidRPr="009C0F9C">
              <w:rPr>
                <w:rFonts w:ascii="Times New Roman" w:hAnsi="Times New Roman"/>
                <w:sz w:val="24"/>
                <w:szCs w:val="24"/>
                <w:lang w:val="pt-PT"/>
              </w:rPr>
              <w:t>Habilidade</w:t>
            </w:r>
            <w:r w:rsidR="006518C7" w:rsidRPr="009C0F9C">
              <w:rPr>
                <w:rFonts w:ascii="Times New Roman" w:hAnsi="Times New Roman"/>
                <w:sz w:val="24"/>
                <w:szCs w:val="24"/>
                <w:lang w:val="pt-PT"/>
              </w:rPr>
              <w:t>s</w:t>
            </w:r>
            <w:r w:rsidRPr="009C0F9C">
              <w:rPr>
                <w:rFonts w:ascii="Times New Roman" w:hAnsi="Times New Roman"/>
                <w:sz w:val="24"/>
                <w:szCs w:val="24"/>
                <w:lang w:val="pt-PT"/>
              </w:rPr>
              <w:t xml:space="preserve"> para identificar e solucionar problemas relacionados a hardware de rede, como placas de rede defeituosas ou problemas de cabos.</w:t>
            </w:r>
          </w:p>
          <w:p w14:paraId="72F6889D" w14:textId="4242E058" w:rsidR="00DE03A9" w:rsidRPr="009C0F9C" w:rsidRDefault="00DE03A9" w:rsidP="009A10C2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/>
                <w:sz w:val="24"/>
                <w:szCs w:val="24"/>
                <w:lang w:val="pt-PT"/>
              </w:rPr>
            </w:pPr>
            <w:r w:rsidRPr="009C0F9C">
              <w:rPr>
                <w:rFonts w:ascii="Times New Roman" w:hAnsi="Times New Roman"/>
                <w:sz w:val="24"/>
                <w:szCs w:val="24"/>
                <w:lang w:val="pt-PT"/>
              </w:rPr>
              <w:t>Familiaridade com ferramentas de monitoramento de rede para rastrear o tráfego, identificar gargalos e tomar medidas proativas para evitar problemas.</w:t>
            </w:r>
          </w:p>
          <w:p w14:paraId="76E3D8C2" w14:textId="77777777" w:rsidR="00DE03A9" w:rsidRPr="009C0F9C" w:rsidRDefault="00DE03A9" w:rsidP="009A10C2">
            <w:pPr>
              <w:jc w:val="both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  <w:p w14:paraId="1DFF6FB5" w14:textId="1E012AB3" w:rsidR="00DE03A9" w:rsidRPr="009C0F9C" w:rsidRDefault="00DE03A9" w:rsidP="009A10C2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/>
                <w:sz w:val="24"/>
                <w:szCs w:val="24"/>
                <w:lang w:val="pt-PT"/>
              </w:rPr>
            </w:pPr>
            <w:r w:rsidRPr="009C0F9C">
              <w:rPr>
                <w:rFonts w:ascii="Times New Roman" w:hAnsi="Times New Roman"/>
                <w:sz w:val="24"/>
                <w:szCs w:val="24"/>
                <w:lang w:val="pt-PT"/>
              </w:rPr>
              <w:t>Conhecimento em virtualização de redes, incluindo criação e gerenciamento de máquinas virtuais e redes virtuais.</w:t>
            </w:r>
          </w:p>
          <w:p w14:paraId="6B6D3583" w14:textId="77777777" w:rsidR="00DE03A9" w:rsidRPr="009C0F9C" w:rsidRDefault="00DE03A9" w:rsidP="009A10C2">
            <w:pPr>
              <w:jc w:val="both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  <w:p w14:paraId="158786E8" w14:textId="7D51AEF5" w:rsidR="00300698" w:rsidRPr="009C0F9C" w:rsidRDefault="00D333BA" w:rsidP="009A10C2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/>
                <w:sz w:val="24"/>
                <w:szCs w:val="24"/>
                <w:lang w:val="pt-PT"/>
              </w:rPr>
            </w:pPr>
            <w:r w:rsidRPr="009C0F9C">
              <w:rPr>
                <w:rFonts w:ascii="Times New Roman" w:hAnsi="Times New Roman"/>
                <w:sz w:val="24"/>
                <w:szCs w:val="24"/>
                <w:lang w:val="pt-PT"/>
              </w:rPr>
              <w:t xml:space="preserve">Estou familiarizado </w:t>
            </w:r>
            <w:r w:rsidR="00DE03A9" w:rsidRPr="009C0F9C">
              <w:rPr>
                <w:rFonts w:ascii="Times New Roman" w:hAnsi="Times New Roman"/>
                <w:sz w:val="24"/>
                <w:szCs w:val="24"/>
                <w:lang w:val="pt-PT"/>
              </w:rPr>
              <w:t>com protocolos de roteamento, como OSPF, BGP, EIGRP, para otimizar a entrega de dados em redes complexas.</w:t>
            </w:r>
          </w:p>
        </w:tc>
        <w:tc>
          <w:tcPr>
            <w:tcW w:w="2213" w:type="dxa"/>
          </w:tcPr>
          <w:p w14:paraId="0B4F28C2" w14:textId="77777777" w:rsidR="00A96B3D" w:rsidRPr="009C0F9C" w:rsidRDefault="00A96B3D" w:rsidP="009A10C2">
            <w:pPr>
              <w:pStyle w:val="Dates"/>
              <w:spacing w:line="360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pt-PT"/>
              </w:rPr>
            </w:pPr>
          </w:p>
          <w:p w14:paraId="76DB4FF9" w14:textId="380DE93C" w:rsidR="00A96B3D" w:rsidRPr="009C0F9C" w:rsidRDefault="001A17F0" w:rsidP="009A10C2">
            <w:pPr>
              <w:pStyle w:val="Dates"/>
              <w:spacing w:line="360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pt-PT"/>
              </w:rPr>
            </w:pPr>
            <w:r w:rsidRPr="009C0F9C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pt-BR"/>
              </w:rPr>
              <w:t xml:space="preserve"> </w:t>
            </w:r>
          </w:p>
          <w:p w14:paraId="5697F7D2" w14:textId="77777777" w:rsidR="00331255" w:rsidRPr="009C0F9C" w:rsidRDefault="00331255" w:rsidP="009A10C2">
            <w:pPr>
              <w:pStyle w:val="Dates"/>
              <w:spacing w:line="360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pt-BR"/>
              </w:rPr>
            </w:pPr>
          </w:p>
          <w:p w14:paraId="1F0B1094" w14:textId="25F75EE0" w:rsidR="00300698" w:rsidRPr="009C0F9C" w:rsidRDefault="00300698" w:rsidP="009A10C2">
            <w:pPr>
              <w:jc w:val="both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</w:p>
        </w:tc>
      </w:tr>
    </w:tbl>
    <w:p w14:paraId="5CAA5587" w14:textId="77777777" w:rsidR="0091349D" w:rsidRPr="009C0F9C" w:rsidRDefault="0091349D" w:rsidP="009A10C2">
      <w:pPr>
        <w:spacing w:before="0" w:after="0" w:line="360" w:lineRule="auto"/>
        <w:jc w:val="both"/>
        <w:rPr>
          <w:rFonts w:ascii="Times New Roman" w:hAnsi="Times New Roman"/>
          <w:sz w:val="24"/>
          <w:szCs w:val="24"/>
          <w:lang w:val="pt-PT"/>
        </w:rPr>
      </w:pPr>
    </w:p>
    <w:p w14:paraId="0265CAE5" w14:textId="12D1CD9B" w:rsidR="00B61326" w:rsidRPr="009C0F9C" w:rsidRDefault="000C7141" w:rsidP="009A10C2">
      <w:pPr>
        <w:spacing w:before="0" w:after="0" w:line="360" w:lineRule="auto"/>
        <w:jc w:val="both"/>
        <w:rPr>
          <w:rFonts w:ascii="Times New Roman" w:hAnsi="Times New Roman"/>
          <w:sz w:val="24"/>
          <w:szCs w:val="24"/>
          <w:lang w:val="pt-PT"/>
        </w:rPr>
      </w:pPr>
      <w:r w:rsidRPr="009C0F9C">
        <w:rPr>
          <w:rFonts w:ascii="Times New Roman" w:hAnsi="Times New Roman"/>
          <w:sz w:val="24"/>
          <w:szCs w:val="24"/>
          <w:lang w:val="pt-PT"/>
        </w:rPr>
        <w:t>Tive a oportunidade de assistir questões diversas</w:t>
      </w:r>
      <w:r w:rsidR="004900E8" w:rsidRPr="009C0F9C">
        <w:rPr>
          <w:rFonts w:ascii="Times New Roman" w:hAnsi="Times New Roman"/>
          <w:sz w:val="24"/>
          <w:szCs w:val="24"/>
          <w:lang w:val="pt-PT"/>
        </w:rPr>
        <w:t xml:space="preserve"> em alguns</w:t>
      </w:r>
      <w:r w:rsidR="006538E8" w:rsidRPr="009C0F9C">
        <w:rPr>
          <w:rFonts w:ascii="Times New Roman" w:hAnsi="Times New Roman"/>
          <w:sz w:val="24"/>
          <w:szCs w:val="24"/>
          <w:lang w:val="pt-PT"/>
        </w:rPr>
        <w:t xml:space="preserve"> </w:t>
      </w:r>
      <w:r w:rsidR="00331255" w:rsidRPr="009C0F9C">
        <w:rPr>
          <w:rFonts w:ascii="Times New Roman" w:hAnsi="Times New Roman"/>
          <w:sz w:val="24"/>
          <w:szCs w:val="24"/>
          <w:lang w:val="pt-PT"/>
        </w:rPr>
        <w:t>projetos</w:t>
      </w:r>
      <w:r w:rsidR="006538E8" w:rsidRPr="009C0F9C">
        <w:rPr>
          <w:rFonts w:ascii="Times New Roman" w:hAnsi="Times New Roman"/>
          <w:sz w:val="24"/>
          <w:szCs w:val="24"/>
          <w:lang w:val="pt-PT"/>
        </w:rPr>
        <w:t xml:space="preserve"> na área </w:t>
      </w:r>
      <w:r w:rsidR="007C1006" w:rsidRPr="009C0F9C">
        <w:rPr>
          <w:rFonts w:ascii="Times New Roman" w:hAnsi="Times New Roman"/>
          <w:sz w:val="24"/>
          <w:szCs w:val="24"/>
          <w:lang w:val="pt-PT"/>
        </w:rPr>
        <w:t xml:space="preserve">de Informática que me </w:t>
      </w:r>
      <w:r w:rsidR="006538E8" w:rsidRPr="009C0F9C">
        <w:rPr>
          <w:rFonts w:ascii="Times New Roman" w:hAnsi="Times New Roman"/>
          <w:sz w:val="24"/>
          <w:szCs w:val="24"/>
          <w:lang w:val="pt-PT"/>
        </w:rPr>
        <w:t>conferi</w:t>
      </w:r>
      <w:r w:rsidR="00AE5302" w:rsidRPr="009C0F9C">
        <w:rPr>
          <w:rFonts w:ascii="Times New Roman" w:hAnsi="Times New Roman"/>
          <w:sz w:val="24"/>
          <w:szCs w:val="24"/>
          <w:lang w:val="pt-PT"/>
        </w:rPr>
        <w:t>ram</w:t>
      </w:r>
      <w:r w:rsidR="006538E8" w:rsidRPr="009C0F9C">
        <w:rPr>
          <w:rFonts w:ascii="Times New Roman" w:hAnsi="Times New Roman"/>
          <w:sz w:val="24"/>
          <w:szCs w:val="24"/>
          <w:lang w:val="pt-PT"/>
        </w:rPr>
        <w:t xml:space="preserve"> técnica</w:t>
      </w:r>
      <w:r w:rsidR="004900E8" w:rsidRPr="009C0F9C">
        <w:rPr>
          <w:rFonts w:ascii="Times New Roman" w:hAnsi="Times New Roman"/>
          <w:sz w:val="24"/>
          <w:szCs w:val="24"/>
          <w:lang w:val="pt-PT"/>
        </w:rPr>
        <w:t>s</w:t>
      </w:r>
      <w:r w:rsidR="006538E8" w:rsidRPr="009C0F9C">
        <w:rPr>
          <w:rFonts w:ascii="Times New Roman" w:hAnsi="Times New Roman"/>
          <w:sz w:val="24"/>
          <w:szCs w:val="24"/>
          <w:lang w:val="pt-PT"/>
        </w:rPr>
        <w:t xml:space="preserve"> e habilidade necessária</w:t>
      </w:r>
      <w:r w:rsidR="004900E8" w:rsidRPr="009C0F9C">
        <w:rPr>
          <w:rFonts w:ascii="Times New Roman" w:hAnsi="Times New Roman"/>
          <w:sz w:val="24"/>
          <w:szCs w:val="24"/>
          <w:lang w:val="pt-PT"/>
        </w:rPr>
        <w:t>s</w:t>
      </w:r>
      <w:r w:rsidR="006538E8" w:rsidRPr="009C0F9C">
        <w:rPr>
          <w:rFonts w:ascii="Times New Roman" w:hAnsi="Times New Roman"/>
          <w:sz w:val="24"/>
          <w:szCs w:val="24"/>
          <w:lang w:val="pt-PT"/>
        </w:rPr>
        <w:t xml:space="preserve"> para desempenhar as tarefas que me eram atribuídas;</w:t>
      </w:r>
    </w:p>
    <w:p w14:paraId="373C28E1" w14:textId="77777777" w:rsidR="00A96B3D" w:rsidRPr="009C0F9C" w:rsidRDefault="00A96B3D">
      <w:pPr>
        <w:spacing w:before="0" w:after="0" w:line="240" w:lineRule="auto"/>
        <w:rPr>
          <w:rFonts w:ascii="Times New Roman" w:hAnsi="Times New Roman"/>
          <w:color w:val="000000" w:themeColor="text1"/>
          <w:sz w:val="24"/>
          <w:szCs w:val="24"/>
          <w:lang w:val="pt-PT"/>
        </w:rPr>
      </w:pPr>
    </w:p>
    <w:p w14:paraId="19F913A9" w14:textId="77777777" w:rsidR="00300698" w:rsidRPr="009C0F9C" w:rsidRDefault="005A70CC" w:rsidP="00300698">
      <w:pPr>
        <w:pStyle w:val="Heading1"/>
        <w:rPr>
          <w:rFonts w:ascii="Times New Roman" w:hAnsi="Times New Roman"/>
          <w:b/>
          <w:color w:val="000000" w:themeColor="text1"/>
          <w:sz w:val="24"/>
          <w:szCs w:val="24"/>
          <w:lang w:val="pt-PT"/>
        </w:rPr>
      </w:pPr>
      <w:r w:rsidRPr="009C0F9C">
        <w:rPr>
          <w:rFonts w:ascii="Times New Roman" w:hAnsi="Times New Roman"/>
          <w:b/>
          <w:color w:val="000000" w:themeColor="text1"/>
          <w:sz w:val="24"/>
          <w:szCs w:val="24"/>
          <w:lang w:val="pt-PT"/>
        </w:rPr>
        <w:t>FORMACAO ACADEMICA</w:t>
      </w:r>
    </w:p>
    <w:tbl>
      <w:tblPr>
        <w:tblpPr w:leftFromText="141" w:rightFromText="141" w:vertAnchor="text" w:tblpY="1"/>
        <w:tblOverlap w:val="never"/>
        <w:tblW w:w="4933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8791"/>
      </w:tblGrid>
      <w:tr w:rsidR="005A70CC" w:rsidRPr="00F17B44" w14:paraId="76CAAD69" w14:textId="77777777" w:rsidTr="00B264BA">
        <w:trPr>
          <w:trHeight w:val="127"/>
        </w:trPr>
        <w:tc>
          <w:tcPr>
            <w:tcW w:w="8524" w:type="dxa"/>
          </w:tcPr>
          <w:p w14:paraId="0373FEA9" w14:textId="77777777" w:rsidR="005A70CC" w:rsidRPr="009C0F9C" w:rsidRDefault="005A70CC" w:rsidP="00763EDA">
            <w:pPr>
              <w:pStyle w:val="Heading2"/>
              <w:ind w:left="0"/>
              <w:jc w:val="both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  <w:lang w:val="pt-PT"/>
              </w:rPr>
            </w:pPr>
          </w:p>
          <w:p w14:paraId="5EDA4660" w14:textId="506A1C98" w:rsidR="003C0E9C" w:rsidRPr="009C0F9C" w:rsidRDefault="00CA51CD" w:rsidP="00180A39">
            <w:pPr>
              <w:pStyle w:val="Heading2"/>
              <w:numPr>
                <w:ilvl w:val="0"/>
                <w:numId w:val="28"/>
              </w:numPr>
              <w:jc w:val="both"/>
              <w:rPr>
                <w:rFonts w:ascii="Times New Roman" w:hAnsi="Times New Roman"/>
                <w:sz w:val="24"/>
                <w:szCs w:val="24"/>
                <w:lang w:val="pt-PT"/>
              </w:rPr>
            </w:pPr>
            <w:r w:rsidRPr="00C84E45">
              <w:rPr>
                <w:rFonts w:ascii="Times New Roman" w:hAnsi="Times New Roman"/>
                <w:bCs/>
                <w:sz w:val="24"/>
                <w:szCs w:val="24"/>
                <w:lang w:val="pt-PT"/>
              </w:rPr>
              <w:t>2016</w:t>
            </w:r>
            <w:r>
              <w:rPr>
                <w:rFonts w:ascii="Times New Roman" w:hAnsi="Times New Roman"/>
                <w:b w:val="0"/>
                <w:sz w:val="24"/>
                <w:szCs w:val="24"/>
                <w:lang w:val="pt-PT"/>
              </w:rPr>
              <w:t xml:space="preserve"> </w:t>
            </w:r>
            <w:r w:rsidR="00C84E45">
              <w:rPr>
                <w:rFonts w:ascii="Times New Roman" w:hAnsi="Times New Roman"/>
                <w:b w:val="0"/>
                <w:sz w:val="24"/>
                <w:szCs w:val="24"/>
                <w:lang w:val="pt-PT"/>
              </w:rPr>
              <w:t>C</w:t>
            </w:r>
            <w:r>
              <w:rPr>
                <w:rFonts w:ascii="Times New Roman" w:hAnsi="Times New Roman"/>
                <w:b w:val="0"/>
                <w:sz w:val="24"/>
                <w:szCs w:val="24"/>
                <w:lang w:val="pt-PT"/>
              </w:rPr>
              <w:t>oncluio</w:t>
            </w:r>
            <w:r w:rsidR="006538E8" w:rsidRPr="009C0F9C">
              <w:rPr>
                <w:rFonts w:ascii="Times New Roman" w:hAnsi="Times New Roman"/>
                <w:b w:val="0"/>
                <w:sz w:val="24"/>
                <w:szCs w:val="24"/>
                <w:lang w:val="pt-PT"/>
              </w:rPr>
              <w:t xml:space="preserve"> o</w:t>
            </w:r>
            <w:r>
              <w:rPr>
                <w:rFonts w:ascii="Times New Roman" w:hAnsi="Times New Roman"/>
                <w:b w:val="0"/>
                <w:sz w:val="24"/>
                <w:szCs w:val="24"/>
                <w:lang w:val="pt-PT"/>
              </w:rPr>
              <w:t xml:space="preserve"> ensino primário na escola primária bunhiça c com media 13</w:t>
            </w:r>
            <w:r w:rsidR="0081750F" w:rsidRPr="009C0F9C">
              <w:rPr>
                <w:rFonts w:ascii="Times New Roman" w:hAnsi="Times New Roman"/>
                <w:b w:val="0"/>
                <w:sz w:val="24"/>
                <w:szCs w:val="24"/>
                <w:lang w:val="pt-PT"/>
              </w:rPr>
              <w:t xml:space="preserve">. </w:t>
            </w:r>
            <w:r w:rsidR="006538E8" w:rsidRPr="009C0F9C">
              <w:rPr>
                <w:rFonts w:ascii="Times New Roman" w:hAnsi="Times New Roman"/>
                <w:b w:val="0"/>
                <w:sz w:val="24"/>
                <w:szCs w:val="24"/>
                <w:lang w:val="pt-PT"/>
              </w:rPr>
              <w:t xml:space="preserve"> </w:t>
            </w:r>
          </w:p>
        </w:tc>
      </w:tr>
    </w:tbl>
    <w:p w14:paraId="586B7B7F" w14:textId="77777777" w:rsidR="00335B79" w:rsidRPr="009C0F9C" w:rsidRDefault="00335B79" w:rsidP="00335B79">
      <w:pPr>
        <w:spacing w:before="0" w:after="0" w:line="240" w:lineRule="auto"/>
        <w:rPr>
          <w:rFonts w:ascii="Times New Roman" w:hAnsi="Times New Roman"/>
          <w:color w:val="000000" w:themeColor="text1"/>
          <w:spacing w:val="0"/>
          <w:sz w:val="24"/>
          <w:szCs w:val="24"/>
          <w:lang w:val="pt-PT"/>
        </w:rPr>
      </w:pPr>
    </w:p>
    <w:tbl>
      <w:tblPr>
        <w:tblW w:w="6247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688"/>
        <w:gridCol w:w="2222"/>
        <w:gridCol w:w="2222"/>
      </w:tblGrid>
      <w:tr w:rsidR="00B80AB1" w:rsidRPr="00F17B44" w14:paraId="60B66D75" w14:textId="77777777" w:rsidTr="00EF3B7F">
        <w:trPr>
          <w:trHeight w:val="216"/>
        </w:trPr>
        <w:tc>
          <w:tcPr>
            <w:tcW w:w="6485" w:type="dxa"/>
          </w:tcPr>
          <w:p w14:paraId="3541E5BC" w14:textId="3DE21728" w:rsidR="00B80AB1" w:rsidRPr="009C0F9C" w:rsidRDefault="00CA51CD" w:rsidP="006538E8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  <w:lang w:val="pt-PT"/>
              </w:rPr>
            </w:pPr>
            <w:r w:rsidRPr="00C84E45">
              <w:rPr>
                <w:rFonts w:ascii="Times New Roman" w:hAnsi="Times New Roman"/>
                <w:b/>
                <w:bCs/>
                <w:sz w:val="24"/>
                <w:szCs w:val="24"/>
                <w:lang w:val="pt-PT"/>
              </w:rPr>
              <w:t>20</w:t>
            </w:r>
            <w:r w:rsidR="00C84E45" w:rsidRPr="00C84E45">
              <w:rPr>
                <w:rFonts w:ascii="Times New Roman" w:hAnsi="Times New Roman"/>
                <w:b/>
                <w:bCs/>
                <w:sz w:val="24"/>
                <w:szCs w:val="24"/>
                <w:lang w:val="pt-PT"/>
              </w:rPr>
              <w:t>20</w:t>
            </w:r>
            <w:r w:rsidR="00C84E45">
              <w:rPr>
                <w:rFonts w:ascii="Times New Roman" w:hAnsi="Times New Roman"/>
                <w:sz w:val="24"/>
                <w:szCs w:val="24"/>
                <w:lang w:val="pt-PT"/>
              </w:rPr>
              <w:t xml:space="preserve"> Concluio o n</w:t>
            </w:r>
            <w:r w:rsidR="005A70CC" w:rsidRPr="009C0F9C">
              <w:rPr>
                <w:rFonts w:ascii="Times New Roman" w:hAnsi="Times New Roman"/>
                <w:sz w:val="24"/>
                <w:szCs w:val="24"/>
                <w:lang w:val="pt-PT"/>
              </w:rPr>
              <w:t xml:space="preserve">ível Médio (12ª Classe) - Ensino Geral, </w:t>
            </w:r>
            <w:r w:rsidR="00C84E45">
              <w:rPr>
                <w:rFonts w:ascii="Times New Roman" w:hAnsi="Times New Roman"/>
                <w:sz w:val="24"/>
                <w:szCs w:val="24"/>
                <w:lang w:val="pt-PT"/>
              </w:rPr>
              <w:t>na</w:t>
            </w:r>
            <w:r w:rsidR="005A70CC" w:rsidRPr="009C0F9C">
              <w:rPr>
                <w:rFonts w:ascii="Times New Roman" w:hAnsi="Times New Roman"/>
                <w:sz w:val="24"/>
                <w:szCs w:val="24"/>
                <w:lang w:val="pt-PT"/>
              </w:rPr>
              <w:t xml:space="preserve"> Escola Secundária </w:t>
            </w:r>
            <w:r w:rsidR="00C84E45">
              <w:rPr>
                <w:rFonts w:ascii="Times New Roman" w:hAnsi="Times New Roman"/>
                <w:sz w:val="24"/>
                <w:szCs w:val="24"/>
                <w:lang w:val="pt-PT"/>
              </w:rPr>
              <w:t>Machava sede</w:t>
            </w:r>
            <w:r>
              <w:rPr>
                <w:rFonts w:ascii="Times New Roman" w:hAnsi="Times New Roman"/>
                <w:sz w:val="24"/>
                <w:szCs w:val="24"/>
                <w:lang w:val="pt-PT"/>
              </w:rPr>
              <w:t xml:space="preserve"> com media 14</w:t>
            </w:r>
            <w:r w:rsidR="005A70CC" w:rsidRPr="009C0F9C">
              <w:rPr>
                <w:rFonts w:ascii="Times New Roman" w:hAnsi="Times New Roman"/>
                <w:sz w:val="24"/>
                <w:szCs w:val="24"/>
                <w:lang w:val="pt-PT"/>
              </w:rPr>
              <w:t>.</w:t>
            </w:r>
          </w:p>
          <w:p w14:paraId="05C1E717" w14:textId="4B2A5381" w:rsidR="00AC1039" w:rsidRPr="009C0F9C" w:rsidRDefault="00C84E45" w:rsidP="006538E8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  <w:lang w:val="pt-PT"/>
              </w:rPr>
            </w:pPr>
            <w:r w:rsidRPr="00C84E45">
              <w:rPr>
                <w:rFonts w:ascii="Times New Roman" w:hAnsi="Times New Roman"/>
                <w:b/>
                <w:bCs/>
                <w:sz w:val="24"/>
                <w:szCs w:val="24"/>
                <w:lang w:val="pt-PT"/>
              </w:rPr>
              <w:t>2021</w:t>
            </w:r>
            <w:r>
              <w:rPr>
                <w:rFonts w:ascii="Times New Roman" w:hAnsi="Times New Roman"/>
                <w:sz w:val="24"/>
                <w:szCs w:val="24"/>
                <w:lang w:val="pt-PT"/>
              </w:rPr>
              <w:t xml:space="preserve"> ingressou o CV4 no </w:t>
            </w:r>
            <w:r w:rsidR="00AC1039" w:rsidRPr="009C0F9C">
              <w:rPr>
                <w:rFonts w:ascii="Times New Roman" w:hAnsi="Times New Roman"/>
                <w:sz w:val="24"/>
                <w:szCs w:val="24"/>
                <w:lang w:val="pt-PT"/>
              </w:rPr>
              <w:t>Ins</w:t>
            </w:r>
            <w:r w:rsidR="000F6667" w:rsidRPr="009C0F9C">
              <w:rPr>
                <w:rFonts w:ascii="Times New Roman" w:hAnsi="Times New Roman"/>
                <w:sz w:val="24"/>
                <w:szCs w:val="24"/>
                <w:lang w:val="pt-PT"/>
              </w:rPr>
              <w:t>tituto de</w:t>
            </w:r>
            <w:r>
              <w:rPr>
                <w:rFonts w:ascii="Times New Roman" w:hAnsi="Times New Roman"/>
                <w:sz w:val="24"/>
                <w:szCs w:val="24"/>
                <w:lang w:val="pt-PT"/>
              </w:rPr>
              <w:t xml:space="preserve"> Transportes e comunicações </w:t>
            </w:r>
          </w:p>
          <w:p w14:paraId="04C3A604" w14:textId="247B5E44" w:rsidR="005322D8" w:rsidRPr="00C84E45" w:rsidRDefault="00C84E45" w:rsidP="00DB4336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pt-PT"/>
              </w:rPr>
            </w:pPr>
            <w:r w:rsidRPr="00C84E45">
              <w:rPr>
                <w:rFonts w:ascii="Times New Roman" w:hAnsi="Times New Roman"/>
                <w:b/>
                <w:bCs/>
                <w:sz w:val="24"/>
                <w:szCs w:val="24"/>
                <w:lang w:val="pt-PT"/>
              </w:rPr>
              <w:t>2023</w:t>
            </w:r>
            <w:r w:rsidRPr="00C84E45">
              <w:rPr>
                <w:rFonts w:ascii="Times New Roman" w:hAnsi="Times New Roman"/>
                <w:sz w:val="24"/>
                <w:szCs w:val="24"/>
                <w:lang w:val="pt-PT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pt-PT"/>
              </w:rPr>
              <w:t xml:space="preserve">Esta atualmente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pt-PT"/>
              </w:rPr>
              <w:t>no CV4 no Instituto de Transportes e comunicações no curso de técnico de suporte informático</w:t>
            </w:r>
          </w:p>
          <w:p w14:paraId="6C4E6364" w14:textId="3E947A47" w:rsidR="00C574E0" w:rsidRPr="009C0F9C" w:rsidRDefault="00C574E0" w:rsidP="005322D8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pt-PT"/>
              </w:rPr>
            </w:pPr>
          </w:p>
          <w:p w14:paraId="2E6D95C6" w14:textId="507B8D24" w:rsidR="000F50D1" w:rsidRPr="009C0F9C" w:rsidRDefault="00FD73AD" w:rsidP="002035C0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  <w:lang w:val="pt-PT"/>
              </w:rPr>
            </w:pPr>
            <w:r w:rsidRPr="009C0F9C">
              <w:rPr>
                <w:rFonts w:ascii="Times New Roman" w:hAnsi="Times New Roman"/>
                <w:color w:val="000000" w:themeColor="text1"/>
                <w:sz w:val="24"/>
                <w:szCs w:val="24"/>
                <w:lang w:val="pt-PT"/>
              </w:rPr>
              <w:t>Domínios</w:t>
            </w:r>
            <w:r w:rsidR="000C2B79" w:rsidRPr="009C0F9C">
              <w:rPr>
                <w:rFonts w:ascii="Times New Roman" w:hAnsi="Times New Roman"/>
                <w:color w:val="000000" w:themeColor="text1"/>
                <w:sz w:val="24"/>
                <w:szCs w:val="24"/>
                <w:lang w:val="pt-PT"/>
              </w:rPr>
              <w:t xml:space="preserve"> nas ferramentas </w:t>
            </w:r>
            <w:r w:rsidRPr="009C0F9C">
              <w:rPr>
                <w:rFonts w:ascii="Times New Roman" w:hAnsi="Times New Roman"/>
                <w:color w:val="000000" w:themeColor="text1"/>
                <w:sz w:val="24"/>
                <w:szCs w:val="24"/>
                <w:lang w:val="pt-PT"/>
              </w:rPr>
              <w:t>Microsoft, nos pacotes:</w:t>
            </w:r>
            <w:r w:rsidR="008B0BCA" w:rsidRPr="009C0F9C">
              <w:rPr>
                <w:rFonts w:ascii="Times New Roman" w:hAnsi="Times New Roman"/>
                <w:color w:val="000000" w:themeColor="text1"/>
                <w:sz w:val="24"/>
                <w:szCs w:val="24"/>
                <w:lang w:val="pt-PT"/>
              </w:rPr>
              <w:t xml:space="preserve"> Excel; Word &amp; Power Point</w:t>
            </w:r>
            <w:r w:rsidR="00145BCB" w:rsidRPr="009C0F9C">
              <w:rPr>
                <w:rFonts w:ascii="Times New Roman" w:hAnsi="Times New Roman"/>
                <w:color w:val="000000" w:themeColor="text1"/>
                <w:sz w:val="24"/>
                <w:szCs w:val="24"/>
                <w:lang w:val="pt-PT"/>
              </w:rPr>
              <w:t>.</w:t>
            </w:r>
          </w:p>
        </w:tc>
        <w:tc>
          <w:tcPr>
            <w:tcW w:w="2155" w:type="dxa"/>
          </w:tcPr>
          <w:p w14:paraId="3D179037" w14:textId="2947CF7E" w:rsidR="00EF3B7F" w:rsidRPr="009C0F9C" w:rsidRDefault="00EF3B7F" w:rsidP="00EF3B7F">
            <w:pPr>
              <w:pStyle w:val="Dates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pt-PT"/>
              </w:rPr>
            </w:pPr>
          </w:p>
        </w:tc>
        <w:tc>
          <w:tcPr>
            <w:tcW w:w="2155" w:type="dxa"/>
          </w:tcPr>
          <w:p w14:paraId="4C046C2A" w14:textId="77777777" w:rsidR="00EF3B7F" w:rsidRPr="009C0F9C" w:rsidRDefault="00EF3B7F" w:rsidP="000F50D1">
            <w:pPr>
              <w:pStyle w:val="Dates"/>
              <w:jc w:val="left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pt-PT"/>
              </w:rPr>
            </w:pPr>
          </w:p>
        </w:tc>
      </w:tr>
    </w:tbl>
    <w:p w14:paraId="5192186A" w14:textId="77777777" w:rsidR="00230A90" w:rsidRPr="009C0F9C" w:rsidRDefault="00B264BA" w:rsidP="00E54A49">
      <w:pPr>
        <w:pStyle w:val="Heading1"/>
        <w:spacing w:line="36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C0F9C">
        <w:rPr>
          <w:rFonts w:ascii="Times New Roman" w:hAnsi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OUTRAS QUALIDADES </w:t>
      </w:r>
    </w:p>
    <w:tbl>
      <w:tblPr>
        <w:tblW w:w="4898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551"/>
        <w:gridCol w:w="2177"/>
      </w:tblGrid>
      <w:tr w:rsidR="00B80AB1" w:rsidRPr="00F17B44" w14:paraId="7369D194" w14:textId="77777777" w:rsidTr="00242072">
        <w:trPr>
          <w:trHeight w:val="210"/>
        </w:trPr>
        <w:tc>
          <w:tcPr>
            <w:tcW w:w="6552" w:type="dxa"/>
          </w:tcPr>
          <w:p w14:paraId="6CBF7E76" w14:textId="77777777" w:rsidR="00B264BA" w:rsidRPr="009C0F9C" w:rsidRDefault="00B264BA" w:rsidP="00E54A49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  <w:r w:rsidRPr="009C0F9C">
              <w:rPr>
                <w:rFonts w:ascii="Times New Roman" w:hAnsi="Times New Roman"/>
                <w:sz w:val="24"/>
                <w:szCs w:val="24"/>
                <w:lang w:val="pt-PT"/>
              </w:rPr>
              <w:lastRenderedPageBreak/>
              <w:t>Alto nível de responsabilidade;</w:t>
            </w:r>
          </w:p>
          <w:p w14:paraId="09635A8C" w14:textId="5E5FA059" w:rsidR="00B264BA" w:rsidRPr="009C0F9C" w:rsidRDefault="004900E8" w:rsidP="00E54A49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  <w:r w:rsidRPr="009C0F9C">
              <w:rPr>
                <w:rFonts w:ascii="Times New Roman" w:hAnsi="Times New Roman"/>
                <w:sz w:val="24"/>
                <w:szCs w:val="24"/>
                <w:lang w:val="pt-PT"/>
              </w:rPr>
              <w:t>Comunicativ</w:t>
            </w:r>
            <w:r w:rsidR="00425969" w:rsidRPr="009C0F9C">
              <w:rPr>
                <w:rFonts w:ascii="Times New Roman" w:hAnsi="Times New Roman"/>
                <w:sz w:val="24"/>
                <w:szCs w:val="24"/>
                <w:lang w:val="pt-PT"/>
              </w:rPr>
              <w:t>o</w:t>
            </w:r>
            <w:r w:rsidR="00B264BA" w:rsidRPr="009C0F9C">
              <w:rPr>
                <w:rFonts w:ascii="Times New Roman" w:hAnsi="Times New Roman"/>
                <w:sz w:val="24"/>
                <w:szCs w:val="24"/>
                <w:lang w:val="pt-PT"/>
              </w:rPr>
              <w:t>;</w:t>
            </w:r>
          </w:p>
          <w:p w14:paraId="43957311" w14:textId="77777777" w:rsidR="00B264BA" w:rsidRPr="009C0F9C" w:rsidRDefault="00B264BA" w:rsidP="00E54A49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  <w:r w:rsidRPr="009C0F9C">
              <w:rPr>
                <w:rFonts w:ascii="Times New Roman" w:hAnsi="Times New Roman"/>
                <w:sz w:val="24"/>
                <w:szCs w:val="24"/>
                <w:lang w:val="pt-PT"/>
              </w:rPr>
              <w:t>Habilidade no planeamento, gestão e organização de tarefas</w:t>
            </w:r>
            <w:r w:rsidR="004900E8" w:rsidRPr="009C0F9C">
              <w:rPr>
                <w:rFonts w:ascii="Times New Roman" w:hAnsi="Times New Roman"/>
                <w:sz w:val="24"/>
                <w:szCs w:val="24"/>
                <w:lang w:val="pt-PT"/>
              </w:rPr>
              <w:t>;</w:t>
            </w:r>
          </w:p>
          <w:p w14:paraId="576C3495" w14:textId="7940AFDC" w:rsidR="00B264BA" w:rsidRPr="009C0F9C" w:rsidRDefault="00B264BA" w:rsidP="00E54A49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  <w:r w:rsidRPr="009C0F9C">
              <w:rPr>
                <w:rFonts w:ascii="Times New Roman" w:hAnsi="Times New Roman"/>
                <w:sz w:val="24"/>
                <w:szCs w:val="24"/>
                <w:lang w:val="pt-PT"/>
              </w:rPr>
              <w:t xml:space="preserve">Habilidades para gerir soluções de </w:t>
            </w:r>
            <w:r w:rsidR="00BE2001" w:rsidRPr="009C0F9C">
              <w:rPr>
                <w:rFonts w:ascii="Times New Roman" w:hAnsi="Times New Roman"/>
                <w:sz w:val="24"/>
                <w:szCs w:val="24"/>
                <w:lang w:val="pt-PT"/>
              </w:rPr>
              <w:t>várias</w:t>
            </w:r>
            <w:r w:rsidRPr="009C0F9C">
              <w:rPr>
                <w:rFonts w:ascii="Times New Roman" w:hAnsi="Times New Roman"/>
                <w:sz w:val="24"/>
                <w:szCs w:val="24"/>
                <w:lang w:val="pt-PT"/>
              </w:rPr>
              <w:t xml:space="preserve"> questões adversas de acordo com as minhas competências;</w:t>
            </w:r>
          </w:p>
          <w:p w14:paraId="6D2A1710" w14:textId="77777777" w:rsidR="00B264BA" w:rsidRPr="009C0F9C" w:rsidRDefault="00B264BA" w:rsidP="00E54A49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  <w:r w:rsidRPr="009C0F9C">
              <w:rPr>
                <w:rFonts w:ascii="Times New Roman" w:hAnsi="Times New Roman"/>
                <w:sz w:val="24"/>
                <w:szCs w:val="24"/>
                <w:lang w:val="pt-PT"/>
              </w:rPr>
              <w:t>Capacidade de trabalhar sob pressão;</w:t>
            </w:r>
          </w:p>
          <w:p w14:paraId="464595F0" w14:textId="4055D90F" w:rsidR="00B264BA" w:rsidRPr="00242072" w:rsidRDefault="00B264BA" w:rsidP="00242072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pt-PT"/>
              </w:rPr>
            </w:pPr>
            <w:r w:rsidRPr="009C0F9C">
              <w:rPr>
                <w:rFonts w:ascii="Times New Roman" w:hAnsi="Times New Roman"/>
                <w:sz w:val="24"/>
                <w:szCs w:val="24"/>
                <w:lang w:val="pt-PT"/>
              </w:rPr>
              <w:t>Facilmente adaptável a novas funções;</w:t>
            </w:r>
          </w:p>
        </w:tc>
        <w:tc>
          <w:tcPr>
            <w:tcW w:w="2177" w:type="dxa"/>
          </w:tcPr>
          <w:p w14:paraId="7695FF23" w14:textId="77777777" w:rsidR="00230A90" w:rsidRPr="009A7925" w:rsidRDefault="00230A90" w:rsidP="00E54A49">
            <w:pPr>
              <w:pStyle w:val="Dates"/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pt-BR"/>
              </w:rPr>
            </w:pPr>
          </w:p>
        </w:tc>
      </w:tr>
    </w:tbl>
    <w:p w14:paraId="3D9A2250" w14:textId="77777777" w:rsidR="00230A90" w:rsidRPr="009C0F9C" w:rsidRDefault="00230A90" w:rsidP="00E54A49">
      <w:pPr>
        <w:pStyle w:val="Heading1"/>
        <w:spacing w:line="36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A7925">
        <w:rPr>
          <w:rFonts w:ascii="Times New Roman" w:hAnsi="Times New Roman"/>
          <w:b/>
          <w:color w:val="000000" w:themeColor="text1"/>
          <w:spacing w:val="0"/>
          <w:sz w:val="24"/>
          <w:szCs w:val="24"/>
          <w:shd w:val="clear" w:color="auto" w:fill="FFFFFF"/>
          <w:lang w:val="pt-BR"/>
        </w:rPr>
        <w:t> </w:t>
      </w:r>
      <w:r w:rsidR="00E54A49" w:rsidRPr="009C0F9C">
        <w:rPr>
          <w:rFonts w:ascii="Times New Roman" w:hAnsi="Times New Roman"/>
          <w:b/>
          <w:bCs/>
          <w:color w:val="000000" w:themeColor="text1"/>
          <w:sz w:val="24"/>
          <w:szCs w:val="24"/>
          <w:shd w:val="clear" w:color="auto" w:fill="FFFFFF"/>
        </w:rPr>
        <w:t>Referencias</w:t>
      </w:r>
    </w:p>
    <w:p w14:paraId="7B26A034" w14:textId="4CD226B5" w:rsidR="001A17F0" w:rsidRPr="0040115C" w:rsidRDefault="00F17B44" w:rsidP="002035C0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outlineLvl w:val="4"/>
        <w:rPr>
          <w:b/>
          <w:bCs/>
        </w:rPr>
      </w:pPr>
      <w:proofErr w:type="spellStart"/>
      <w:r>
        <w:rPr>
          <w:b/>
          <w:bCs/>
        </w:rPr>
        <w:t>Nélio</w:t>
      </w:r>
      <w:proofErr w:type="spellEnd"/>
      <w:r>
        <w:rPr>
          <w:b/>
          <w:bCs/>
        </w:rPr>
        <w:t xml:space="preserve"> Chongo</w:t>
      </w:r>
      <w:bookmarkStart w:id="0" w:name="_GoBack"/>
      <w:bookmarkEnd w:id="0"/>
    </w:p>
    <w:p w14:paraId="3D88B226" w14:textId="34E61F68" w:rsidR="001A17F0" w:rsidRDefault="009C0F9C" w:rsidP="002035C0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outlineLvl w:val="4"/>
        <w:rPr>
          <w:b/>
        </w:rPr>
      </w:pPr>
      <w:r w:rsidRPr="009C0F9C">
        <w:rPr>
          <w:b/>
        </w:rPr>
        <w:t>845671686</w:t>
      </w:r>
    </w:p>
    <w:p w14:paraId="7B4FB983" w14:textId="55EFC50E" w:rsidR="0040115C" w:rsidRPr="009C0F9C" w:rsidRDefault="0040115C" w:rsidP="002035C0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outlineLvl w:val="4"/>
        <w:rPr>
          <w:b/>
        </w:rPr>
      </w:pPr>
      <w:r>
        <w:rPr>
          <w:b/>
        </w:rPr>
        <w:t>Machava-socimol-Q04 casa 171</w:t>
      </w:r>
    </w:p>
    <w:sectPr w:rsidR="0040115C" w:rsidRPr="009C0F9C" w:rsidSect="009A10C2">
      <w:footerReference w:type="default" r:id="rId9"/>
      <w:pgSz w:w="12240" w:h="15840"/>
      <w:pgMar w:top="709" w:right="1530" w:bottom="851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9C634F" w14:textId="77777777" w:rsidR="00BA6C45" w:rsidRDefault="00BA6C45" w:rsidP="00580C51">
      <w:pPr>
        <w:spacing w:before="0" w:after="0" w:line="240" w:lineRule="auto"/>
      </w:pPr>
      <w:r>
        <w:separator/>
      </w:r>
    </w:p>
  </w:endnote>
  <w:endnote w:type="continuationSeparator" w:id="0">
    <w:p w14:paraId="745DA3E9" w14:textId="77777777" w:rsidR="00BA6C45" w:rsidRDefault="00BA6C45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CE7AC4" w14:textId="77777777" w:rsidR="00E54A49" w:rsidRDefault="00E54A49">
    <w:pPr>
      <w:pStyle w:val="Footer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776" behindDoc="0" locked="0" layoutInCell="0" allowOverlap="1" wp14:anchorId="636B42A0" wp14:editId="24E7D59C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ff8e481db814527ddfcb95f5" descr="{&quot;HashCode&quot;:-169957423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F53DBEB" w14:textId="77777777" w:rsidR="00E54A49" w:rsidRPr="00E54A49" w:rsidRDefault="00E54A49" w:rsidP="00E54A49">
                          <w:pPr>
                            <w:spacing w:before="0"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E54A49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36B42A0" id="_x0000_t202" coordsize="21600,21600" o:spt="202" path="m,l,21600r21600,l21600,xe">
              <v:stroke joinstyle="miter"/>
              <v:path gradientshapeok="t" o:connecttype="rect"/>
            </v:shapetype>
            <v:shape id="MSIPCMff8e481db814527ddfcb95f5" o:spid="_x0000_s1026" type="#_x0000_t202" alt="{&quot;HashCode&quot;:-1699574231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" o:allowincell="f" filled="f" stroked="f" strokeweight=".5pt">
              <v:textbox inset="20pt,0,,0">
                <w:txbxContent>
                  <w:p w14:paraId="6F53DBEB" w14:textId="77777777" w:rsidR="00E54A49" w:rsidRPr="00E54A49" w:rsidRDefault="00E54A49" w:rsidP="00E54A49">
                    <w:pPr>
                      <w:spacing w:before="0"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E54A49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37E90D" w14:textId="77777777" w:rsidR="00BA6C45" w:rsidRDefault="00BA6C45" w:rsidP="00580C51">
      <w:pPr>
        <w:spacing w:before="0" w:after="0" w:line="240" w:lineRule="auto"/>
      </w:pPr>
      <w:r>
        <w:separator/>
      </w:r>
    </w:p>
  </w:footnote>
  <w:footnote w:type="continuationSeparator" w:id="0">
    <w:p w14:paraId="7195A8E5" w14:textId="77777777" w:rsidR="00BA6C45" w:rsidRDefault="00BA6C45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513592"/>
    <w:multiLevelType w:val="hybridMultilevel"/>
    <w:tmpl w:val="C3588E2E"/>
    <w:lvl w:ilvl="0" w:tplc="032856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221714"/>
    <w:multiLevelType w:val="hybridMultilevel"/>
    <w:tmpl w:val="6BD69096"/>
    <w:lvl w:ilvl="0" w:tplc="0409000B">
      <w:start w:val="1"/>
      <w:numFmt w:val="bullet"/>
      <w:lvlText w:val="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2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3">
    <w:nsid w:val="073C2F93"/>
    <w:multiLevelType w:val="hybridMultilevel"/>
    <w:tmpl w:val="EE54C68C"/>
    <w:lvl w:ilvl="0" w:tplc="1D128702">
      <w:numFmt w:val="bullet"/>
      <w:lvlText w:val="-"/>
      <w:lvlJc w:val="left"/>
      <w:pPr>
        <w:ind w:left="1080" w:hanging="360"/>
      </w:pPr>
      <w:rPr>
        <w:rFonts w:ascii="Arimo" w:eastAsia="Times New Roman" w:hAnsi="Arimo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5">
    <w:nsid w:val="16515B84"/>
    <w:multiLevelType w:val="multilevel"/>
    <w:tmpl w:val="4750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2154054"/>
    <w:multiLevelType w:val="hybridMultilevel"/>
    <w:tmpl w:val="4AD2DE0E"/>
    <w:lvl w:ilvl="0" w:tplc="0409000B">
      <w:start w:val="1"/>
      <w:numFmt w:val="bullet"/>
      <w:lvlText w:val="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8">
    <w:nsid w:val="245D2EA4"/>
    <w:multiLevelType w:val="hybridMultilevel"/>
    <w:tmpl w:val="47C48B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30E447CF"/>
    <w:multiLevelType w:val="hybridMultilevel"/>
    <w:tmpl w:val="C63EEA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FB1132"/>
    <w:multiLevelType w:val="multilevel"/>
    <w:tmpl w:val="C9C0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493084D"/>
    <w:multiLevelType w:val="hybridMultilevel"/>
    <w:tmpl w:val="50BCCEF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3">
    <w:nsid w:val="4A7117EE"/>
    <w:multiLevelType w:val="hybridMultilevel"/>
    <w:tmpl w:val="45A09E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3C02D0"/>
    <w:multiLevelType w:val="hybridMultilevel"/>
    <w:tmpl w:val="168200FC"/>
    <w:lvl w:ilvl="0" w:tplc="0409000B">
      <w:start w:val="1"/>
      <w:numFmt w:val="bullet"/>
      <w:lvlText w:val="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5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7F5139B"/>
    <w:multiLevelType w:val="hybridMultilevel"/>
    <w:tmpl w:val="040E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053291"/>
    <w:multiLevelType w:val="hybridMultilevel"/>
    <w:tmpl w:val="679C5C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6F4724"/>
    <w:multiLevelType w:val="hybridMultilevel"/>
    <w:tmpl w:val="E25EF10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4A6410"/>
    <w:multiLevelType w:val="hybridMultilevel"/>
    <w:tmpl w:val="673490E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AD149E"/>
    <w:multiLevelType w:val="hybridMultilevel"/>
    <w:tmpl w:val="2B1053B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2">
    <w:nsid w:val="6DBB676B"/>
    <w:multiLevelType w:val="hybridMultilevel"/>
    <w:tmpl w:val="9F76D9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E8049D"/>
    <w:multiLevelType w:val="hybridMultilevel"/>
    <w:tmpl w:val="3892A0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342547"/>
    <w:multiLevelType w:val="hybridMultilevel"/>
    <w:tmpl w:val="7CFEAA4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5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36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9"/>
  </w:num>
  <w:num w:numId="3">
    <w:abstractNumId w:val="12"/>
  </w:num>
  <w:num w:numId="4">
    <w:abstractNumId w:val="14"/>
  </w:num>
  <w:num w:numId="5">
    <w:abstractNumId w:val="16"/>
  </w:num>
  <w:num w:numId="6">
    <w:abstractNumId w:val="31"/>
  </w:num>
  <w:num w:numId="7">
    <w:abstractNumId w:val="2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36"/>
  </w:num>
  <w:num w:numId="19">
    <w:abstractNumId w:val="37"/>
  </w:num>
  <w:num w:numId="20">
    <w:abstractNumId w:val="34"/>
  </w:num>
  <w:num w:numId="21">
    <w:abstractNumId w:val="21"/>
  </w:num>
  <w:num w:numId="22">
    <w:abstractNumId w:val="10"/>
  </w:num>
  <w:num w:numId="23">
    <w:abstractNumId w:val="15"/>
  </w:num>
  <w:num w:numId="24">
    <w:abstractNumId w:val="20"/>
  </w:num>
  <w:num w:numId="25">
    <w:abstractNumId w:val="33"/>
  </w:num>
  <w:num w:numId="26">
    <w:abstractNumId w:val="22"/>
  </w:num>
  <w:num w:numId="27">
    <w:abstractNumId w:val="18"/>
  </w:num>
  <w:num w:numId="28">
    <w:abstractNumId w:val="23"/>
  </w:num>
  <w:num w:numId="29">
    <w:abstractNumId w:val="32"/>
  </w:num>
  <w:num w:numId="30">
    <w:abstractNumId w:val="27"/>
  </w:num>
  <w:num w:numId="31">
    <w:abstractNumId w:val="13"/>
  </w:num>
  <w:num w:numId="32">
    <w:abstractNumId w:val="30"/>
  </w:num>
  <w:num w:numId="33">
    <w:abstractNumId w:val="29"/>
  </w:num>
  <w:num w:numId="34">
    <w:abstractNumId w:val="28"/>
  </w:num>
  <w:num w:numId="35">
    <w:abstractNumId w:val="26"/>
  </w:num>
  <w:num w:numId="36">
    <w:abstractNumId w:val="17"/>
  </w:num>
  <w:num w:numId="37">
    <w:abstractNumId w:val="24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embedSystemFonts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16E"/>
    <w:rsid w:val="000022EB"/>
    <w:rsid w:val="00003891"/>
    <w:rsid w:val="000060EC"/>
    <w:rsid w:val="000214BD"/>
    <w:rsid w:val="00033380"/>
    <w:rsid w:val="00034F0A"/>
    <w:rsid w:val="00042E93"/>
    <w:rsid w:val="00044D43"/>
    <w:rsid w:val="0006276C"/>
    <w:rsid w:val="0006649E"/>
    <w:rsid w:val="000701B2"/>
    <w:rsid w:val="00075E73"/>
    <w:rsid w:val="00081583"/>
    <w:rsid w:val="00083378"/>
    <w:rsid w:val="000835E9"/>
    <w:rsid w:val="0008749A"/>
    <w:rsid w:val="000B0EE9"/>
    <w:rsid w:val="000C2B79"/>
    <w:rsid w:val="000C554B"/>
    <w:rsid w:val="000C7141"/>
    <w:rsid w:val="000E2020"/>
    <w:rsid w:val="000E29E9"/>
    <w:rsid w:val="000F50D1"/>
    <w:rsid w:val="000F6667"/>
    <w:rsid w:val="0010077D"/>
    <w:rsid w:val="00116379"/>
    <w:rsid w:val="00131066"/>
    <w:rsid w:val="001343DC"/>
    <w:rsid w:val="0013567F"/>
    <w:rsid w:val="00136CC3"/>
    <w:rsid w:val="00145BCB"/>
    <w:rsid w:val="0015689A"/>
    <w:rsid w:val="00165BAF"/>
    <w:rsid w:val="00177AA8"/>
    <w:rsid w:val="00180A39"/>
    <w:rsid w:val="001A17F0"/>
    <w:rsid w:val="001B4B27"/>
    <w:rsid w:val="001B7966"/>
    <w:rsid w:val="001E0F51"/>
    <w:rsid w:val="001F7CAF"/>
    <w:rsid w:val="002035C0"/>
    <w:rsid w:val="00230A90"/>
    <w:rsid w:val="00242072"/>
    <w:rsid w:val="002425C4"/>
    <w:rsid w:val="00242D0E"/>
    <w:rsid w:val="0025418C"/>
    <w:rsid w:val="00264F92"/>
    <w:rsid w:val="00272791"/>
    <w:rsid w:val="002766DD"/>
    <w:rsid w:val="002911C8"/>
    <w:rsid w:val="002A0B18"/>
    <w:rsid w:val="002A612B"/>
    <w:rsid w:val="002F6B2B"/>
    <w:rsid w:val="00300698"/>
    <w:rsid w:val="00301257"/>
    <w:rsid w:val="00306C2A"/>
    <w:rsid w:val="00320A6F"/>
    <w:rsid w:val="00323AAA"/>
    <w:rsid w:val="00324BFD"/>
    <w:rsid w:val="003300B5"/>
    <w:rsid w:val="00331255"/>
    <w:rsid w:val="00335B79"/>
    <w:rsid w:val="003450BE"/>
    <w:rsid w:val="003546E5"/>
    <w:rsid w:val="00356B20"/>
    <w:rsid w:val="00361AFB"/>
    <w:rsid w:val="003626D2"/>
    <w:rsid w:val="003646AF"/>
    <w:rsid w:val="00374E86"/>
    <w:rsid w:val="00375877"/>
    <w:rsid w:val="003B20CC"/>
    <w:rsid w:val="003B2A8A"/>
    <w:rsid w:val="003C0E9C"/>
    <w:rsid w:val="003C3B9F"/>
    <w:rsid w:val="003F5303"/>
    <w:rsid w:val="0040115C"/>
    <w:rsid w:val="0041118B"/>
    <w:rsid w:val="004227BB"/>
    <w:rsid w:val="00425969"/>
    <w:rsid w:val="0045021C"/>
    <w:rsid w:val="00483D0F"/>
    <w:rsid w:val="004900E8"/>
    <w:rsid w:val="004A616E"/>
    <w:rsid w:val="004A7702"/>
    <w:rsid w:val="004B6EDC"/>
    <w:rsid w:val="004D6619"/>
    <w:rsid w:val="004E35EB"/>
    <w:rsid w:val="00517259"/>
    <w:rsid w:val="005322D8"/>
    <w:rsid w:val="0055509B"/>
    <w:rsid w:val="00557584"/>
    <w:rsid w:val="00580C51"/>
    <w:rsid w:val="005A70CC"/>
    <w:rsid w:val="005C0355"/>
    <w:rsid w:val="005C5D33"/>
    <w:rsid w:val="005F21A7"/>
    <w:rsid w:val="00610FF6"/>
    <w:rsid w:val="00611CFD"/>
    <w:rsid w:val="00613626"/>
    <w:rsid w:val="00621495"/>
    <w:rsid w:val="00630072"/>
    <w:rsid w:val="006518C7"/>
    <w:rsid w:val="006538E8"/>
    <w:rsid w:val="00657949"/>
    <w:rsid w:val="0068631B"/>
    <w:rsid w:val="006961F3"/>
    <w:rsid w:val="006962EF"/>
    <w:rsid w:val="006D70A0"/>
    <w:rsid w:val="006E2432"/>
    <w:rsid w:val="006E6B2F"/>
    <w:rsid w:val="006E7C9F"/>
    <w:rsid w:val="007001D6"/>
    <w:rsid w:val="00723045"/>
    <w:rsid w:val="00727534"/>
    <w:rsid w:val="007353EC"/>
    <w:rsid w:val="00763EDA"/>
    <w:rsid w:val="007773F2"/>
    <w:rsid w:val="00787D6C"/>
    <w:rsid w:val="00790D50"/>
    <w:rsid w:val="007A03D2"/>
    <w:rsid w:val="007A2F12"/>
    <w:rsid w:val="007A375E"/>
    <w:rsid w:val="007C1006"/>
    <w:rsid w:val="007C5B9E"/>
    <w:rsid w:val="007D1040"/>
    <w:rsid w:val="007D5AB6"/>
    <w:rsid w:val="0081750F"/>
    <w:rsid w:val="0086383D"/>
    <w:rsid w:val="008639EB"/>
    <w:rsid w:val="00866CF9"/>
    <w:rsid w:val="00891800"/>
    <w:rsid w:val="008A1CC3"/>
    <w:rsid w:val="008B0BCA"/>
    <w:rsid w:val="008B2995"/>
    <w:rsid w:val="008C3BB1"/>
    <w:rsid w:val="008D1B78"/>
    <w:rsid w:val="008D34E0"/>
    <w:rsid w:val="008E1458"/>
    <w:rsid w:val="008E18D5"/>
    <w:rsid w:val="008F2CF1"/>
    <w:rsid w:val="008F71D0"/>
    <w:rsid w:val="00903E4A"/>
    <w:rsid w:val="0090731C"/>
    <w:rsid w:val="00907793"/>
    <w:rsid w:val="009077DC"/>
    <w:rsid w:val="0091349D"/>
    <w:rsid w:val="00942976"/>
    <w:rsid w:val="009548CA"/>
    <w:rsid w:val="00961945"/>
    <w:rsid w:val="00987217"/>
    <w:rsid w:val="009A10C2"/>
    <w:rsid w:val="009A3130"/>
    <w:rsid w:val="009A7925"/>
    <w:rsid w:val="009B043C"/>
    <w:rsid w:val="009C0F9C"/>
    <w:rsid w:val="009F131A"/>
    <w:rsid w:val="009F5E36"/>
    <w:rsid w:val="00A07D6A"/>
    <w:rsid w:val="00A84E65"/>
    <w:rsid w:val="00A96B3D"/>
    <w:rsid w:val="00AA1ACB"/>
    <w:rsid w:val="00AA5DBE"/>
    <w:rsid w:val="00AA6C0A"/>
    <w:rsid w:val="00AC1039"/>
    <w:rsid w:val="00AC26FD"/>
    <w:rsid w:val="00AE5302"/>
    <w:rsid w:val="00AF0D04"/>
    <w:rsid w:val="00AF1168"/>
    <w:rsid w:val="00B03F9E"/>
    <w:rsid w:val="00B264BA"/>
    <w:rsid w:val="00B45797"/>
    <w:rsid w:val="00B54803"/>
    <w:rsid w:val="00B61326"/>
    <w:rsid w:val="00B71F2E"/>
    <w:rsid w:val="00B74A7C"/>
    <w:rsid w:val="00B80AB1"/>
    <w:rsid w:val="00B906B0"/>
    <w:rsid w:val="00B97A1E"/>
    <w:rsid w:val="00BA6C45"/>
    <w:rsid w:val="00BB2B3D"/>
    <w:rsid w:val="00BC249D"/>
    <w:rsid w:val="00BD46BF"/>
    <w:rsid w:val="00BD5414"/>
    <w:rsid w:val="00BE2001"/>
    <w:rsid w:val="00C069B4"/>
    <w:rsid w:val="00C302EE"/>
    <w:rsid w:val="00C55F0B"/>
    <w:rsid w:val="00C574E0"/>
    <w:rsid w:val="00C57C87"/>
    <w:rsid w:val="00C84E45"/>
    <w:rsid w:val="00CA51CD"/>
    <w:rsid w:val="00CD22BE"/>
    <w:rsid w:val="00D3324E"/>
    <w:rsid w:val="00D333BA"/>
    <w:rsid w:val="00D449BA"/>
    <w:rsid w:val="00D4662D"/>
    <w:rsid w:val="00D51CA5"/>
    <w:rsid w:val="00D575E6"/>
    <w:rsid w:val="00D720EA"/>
    <w:rsid w:val="00D905C1"/>
    <w:rsid w:val="00D97489"/>
    <w:rsid w:val="00DC4303"/>
    <w:rsid w:val="00DD69D7"/>
    <w:rsid w:val="00DE03A9"/>
    <w:rsid w:val="00DE5057"/>
    <w:rsid w:val="00DE7766"/>
    <w:rsid w:val="00DF64EB"/>
    <w:rsid w:val="00E33FCE"/>
    <w:rsid w:val="00E42C89"/>
    <w:rsid w:val="00E516C9"/>
    <w:rsid w:val="00E54A49"/>
    <w:rsid w:val="00E64C2A"/>
    <w:rsid w:val="00E82251"/>
    <w:rsid w:val="00E85ACE"/>
    <w:rsid w:val="00E93E4D"/>
    <w:rsid w:val="00E95FCE"/>
    <w:rsid w:val="00EA3C47"/>
    <w:rsid w:val="00EB0483"/>
    <w:rsid w:val="00ED517B"/>
    <w:rsid w:val="00EE4B6F"/>
    <w:rsid w:val="00EF3B7F"/>
    <w:rsid w:val="00F07A3B"/>
    <w:rsid w:val="00F17B44"/>
    <w:rsid w:val="00F33257"/>
    <w:rsid w:val="00F510D1"/>
    <w:rsid w:val="00F70328"/>
    <w:rsid w:val="00F7559C"/>
    <w:rsid w:val="00FB0BFC"/>
    <w:rsid w:val="00FB3ECC"/>
    <w:rsid w:val="00FD73AD"/>
    <w:rsid w:val="00FE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865853"/>
  <w15:docId w15:val="{4ECBE32B-8154-40CB-8590-835482FC2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uiPriority w:val="20"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customStyle="1" w:styleId="firstname">
    <w:name w:val="firstname"/>
    <w:basedOn w:val="DefaultParagraphFont"/>
    <w:rsid w:val="004A616E"/>
  </w:style>
  <w:style w:type="character" w:customStyle="1" w:styleId="lastname">
    <w:name w:val="lastname"/>
    <w:basedOn w:val="DefaultParagraphFont"/>
    <w:rsid w:val="004A616E"/>
  </w:style>
  <w:style w:type="paragraph" w:styleId="NormalWeb">
    <w:name w:val="Normal (Web)"/>
    <w:basedOn w:val="Normal"/>
    <w:uiPriority w:val="99"/>
    <w:unhideWhenUsed/>
    <w:rsid w:val="004A616E"/>
    <w:pPr>
      <w:spacing w:before="100" w:beforeAutospacing="1" w:after="100" w:afterAutospacing="1" w:line="240" w:lineRule="auto"/>
    </w:pPr>
    <w:rPr>
      <w:rFonts w:ascii="Times New Roman" w:hAnsi="Times New Roman"/>
      <w:spacing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0A6F"/>
    <w:rPr>
      <w:color w:val="0000FF"/>
      <w:u w:val="single"/>
    </w:rPr>
  </w:style>
  <w:style w:type="paragraph" w:customStyle="1" w:styleId="Default">
    <w:name w:val="Default"/>
    <w:rsid w:val="007A03D2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character" w:customStyle="1" w:styleId="txt">
    <w:name w:val="txt"/>
    <w:basedOn w:val="DefaultParagraphFont"/>
    <w:rsid w:val="00F7559C"/>
  </w:style>
  <w:style w:type="character" w:customStyle="1" w:styleId="UnresolvedMention">
    <w:name w:val="Unresolved Mention"/>
    <w:basedOn w:val="DefaultParagraphFont"/>
    <w:uiPriority w:val="99"/>
    <w:semiHidden/>
    <w:unhideWhenUsed/>
    <w:rsid w:val="007353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1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8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2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rencejeiane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cuacuad\AppData\Roaming\Microsoft\Templates\Computer%20programmer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25BF6-710F-495E-9AA8-D517F6C9A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</Template>
  <TotalTime>52</TotalTime>
  <Pages>4</Pages>
  <Words>643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MacUacua, Dercio, Vodacom Mozambique</dc:creator>
  <cp:lastModifiedBy>HUAWEI</cp:lastModifiedBy>
  <cp:revision>5</cp:revision>
  <cp:lastPrinted>2022-05-23T13:51:00Z</cp:lastPrinted>
  <dcterms:created xsi:type="dcterms:W3CDTF">2023-11-16T08:35:00Z</dcterms:created>
  <dcterms:modified xsi:type="dcterms:W3CDTF">2024-08-28T18:32:00Z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2018-04-05T04:38:24.3229633Z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ContentTypeId">
    <vt:lpwstr>0x010100AA3F7D94069FF64A86F7DFF56D60E3BE</vt:lpwstr>
  </property>
  <property fmtid="{D5CDD505-2E9C-101B-9397-08002B2CF9AE}" pid="10" name="MSIP_Label_0359f705-2ba0-454b-9cfc-6ce5bcaac040_Enabled">
    <vt:lpwstr>true</vt:lpwstr>
  </property>
  <property fmtid="{D5CDD505-2E9C-101B-9397-08002B2CF9AE}" pid="11" name="MSIP_Label_0359f705-2ba0-454b-9cfc-6ce5bcaac040_SetDate">
    <vt:lpwstr>2023-08-22T14:50:05Z</vt:lpwstr>
  </property>
  <property fmtid="{D5CDD505-2E9C-101B-9397-08002B2CF9AE}" pid="12" name="MSIP_Label_0359f705-2ba0-454b-9cfc-6ce5bcaac040_Method">
    <vt:lpwstr>Standard</vt:lpwstr>
  </property>
  <property fmtid="{D5CDD505-2E9C-101B-9397-08002B2CF9AE}" pid="13" name="MSIP_Label_0359f705-2ba0-454b-9cfc-6ce5bcaac040_Name">
    <vt:lpwstr>0359f705-2ba0-454b-9cfc-6ce5bcaac040</vt:lpwstr>
  </property>
  <property fmtid="{D5CDD505-2E9C-101B-9397-08002B2CF9AE}" pid="14" name="MSIP_Label_0359f705-2ba0-454b-9cfc-6ce5bcaac040_SiteId">
    <vt:lpwstr>68283f3b-8487-4c86-adb3-a5228f18b893</vt:lpwstr>
  </property>
  <property fmtid="{D5CDD505-2E9C-101B-9397-08002B2CF9AE}" pid="15" name="MSIP_Label_0359f705-2ba0-454b-9cfc-6ce5bcaac040_ActionId">
    <vt:lpwstr>076b932b-3add-441e-828d-ea76ea1b9d21</vt:lpwstr>
  </property>
  <property fmtid="{D5CDD505-2E9C-101B-9397-08002B2CF9AE}" pid="16" name="MSIP_Label_0359f705-2ba0-454b-9cfc-6ce5bcaac040_ContentBits">
    <vt:lpwstr>2</vt:lpwstr>
  </property>
</Properties>
</file>